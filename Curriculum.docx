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CD3" w:rsidRDefault="008F3CD3">
      <w:r w:rsidRPr="00953C4A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EC57281" wp14:editId="27C6C0F1">
                <wp:simplePos x="0" y="0"/>
                <wp:positionH relativeFrom="margin">
                  <wp:posOffset>3057525</wp:posOffset>
                </wp:positionH>
                <wp:positionV relativeFrom="paragraph">
                  <wp:posOffset>5743575</wp:posOffset>
                </wp:positionV>
                <wp:extent cx="3533775" cy="1971675"/>
                <wp:effectExtent l="0" t="0" r="0" b="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971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DB4" w:rsidRPr="008F3CD3" w:rsidRDefault="00C42DB4" w:rsidP="00A27777">
                            <w:pPr>
                              <w:spacing w:after="60"/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8F3CD3">
                              <w:rPr>
                                <w:rFonts w:ascii="Century Gothic" w:hAnsi="Century Gothic" w:cs="Times New Roman"/>
                                <w:b/>
                                <w:color w:val="0070C0"/>
                                <w:sz w:val="24"/>
                                <w:szCs w:val="24"/>
                              </w:rPr>
                              <w:t>DAYSAM Consultores en Ingeniería y Construcción, S.A de C.V.</w:t>
                            </w:r>
                          </w:p>
                          <w:p w:rsidR="00C42DB4" w:rsidRPr="008F3CD3" w:rsidRDefault="00C42DB4" w:rsidP="00A27777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8F3CD3">
                              <w:rPr>
                                <w:rFonts w:ascii="Century Gothic" w:hAnsi="Century Gothic"/>
                                <w:b/>
                                <w:i/>
                                <w:color w:val="4B7F83"/>
                                <w:sz w:val="20"/>
                                <w:szCs w:val="20"/>
                                <w:lang w:val="es-MX"/>
                              </w:rPr>
                              <w:t>Puesto:</w:t>
                            </w:r>
                            <w:r w:rsidRPr="008F3CD3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s-MX"/>
                              </w:rPr>
                              <w:t xml:space="preserve"> Ingeniero estructural.</w:t>
                            </w:r>
                          </w:p>
                          <w:p w:rsidR="00C42DB4" w:rsidRPr="008F3CD3" w:rsidRDefault="00C42DB4" w:rsidP="00A27777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8F3CD3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s-MX"/>
                              </w:rPr>
                              <w:t xml:space="preserve">Actividades: </w:t>
                            </w:r>
                          </w:p>
                          <w:p w:rsidR="00C42DB4" w:rsidRPr="008F3CD3" w:rsidRDefault="00C42DB4" w:rsidP="005040D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8F3CD3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s-MX"/>
                              </w:rPr>
                              <w:t>Desarrollo de publicidad empresarial</w:t>
                            </w:r>
                          </w:p>
                          <w:p w:rsidR="00C42DB4" w:rsidRPr="008F3CD3" w:rsidRDefault="00C42DB4" w:rsidP="005040D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8F3CD3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s-MX"/>
                              </w:rPr>
                              <w:t>Planificación de publicidad empresarial</w:t>
                            </w:r>
                          </w:p>
                          <w:p w:rsidR="00C42DB4" w:rsidRPr="008F3CD3" w:rsidRDefault="00C42DB4" w:rsidP="005040D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8F3CD3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s-MX"/>
                              </w:rPr>
                              <w:t>Actividades Administrativas.</w:t>
                            </w:r>
                          </w:p>
                          <w:p w:rsidR="00C42DB4" w:rsidRPr="008F3CD3" w:rsidRDefault="00C42DB4" w:rsidP="005040D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8F3CD3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s-MX"/>
                              </w:rPr>
                              <w:t>Creación de fórmulas matemáticas en Excel</w:t>
                            </w:r>
                          </w:p>
                          <w:p w:rsidR="00C42DB4" w:rsidRPr="00953C4A" w:rsidRDefault="00C42DB4" w:rsidP="00A27777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5728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0.75pt;margin-top:452.25pt;width:278.25pt;height:155.2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" filled="f" stroked="f">
                <v:textbox>
                  <w:txbxContent>
                    <w:p w:rsidR="00C42DB4" w:rsidRPr="008F3CD3" w:rsidRDefault="00C42DB4" w:rsidP="00A27777">
                      <w:pPr>
                        <w:spacing w:after="60"/>
                        <w:jc w:val="center"/>
                        <w:rPr>
                          <w:rFonts w:ascii="Century Gothic" w:hAnsi="Century Gothic" w:cs="Times New Roman"/>
                          <w:b/>
                          <w:color w:val="0070C0"/>
                          <w:sz w:val="24"/>
                          <w:szCs w:val="24"/>
                        </w:rPr>
                      </w:pPr>
                      <w:r w:rsidRPr="008F3CD3">
                        <w:rPr>
                          <w:rFonts w:ascii="Century Gothic" w:hAnsi="Century Gothic" w:cs="Times New Roman"/>
                          <w:b/>
                          <w:color w:val="0070C0"/>
                          <w:sz w:val="24"/>
                          <w:szCs w:val="24"/>
                        </w:rPr>
                        <w:t>DAYSAM Consultores en Ingeniería y Construcción, S.A de C.V.</w:t>
                      </w:r>
                    </w:p>
                    <w:p w:rsidR="00C42DB4" w:rsidRPr="008F3CD3" w:rsidRDefault="00C42DB4" w:rsidP="00A27777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s-MX"/>
                        </w:rPr>
                      </w:pPr>
                      <w:r w:rsidRPr="008F3CD3">
                        <w:rPr>
                          <w:rFonts w:ascii="Century Gothic" w:hAnsi="Century Gothic"/>
                          <w:b/>
                          <w:i/>
                          <w:color w:val="4B7F83"/>
                          <w:sz w:val="20"/>
                          <w:szCs w:val="20"/>
                          <w:lang w:val="es-MX"/>
                        </w:rPr>
                        <w:t>Puesto:</w:t>
                      </w:r>
                      <w:r w:rsidRPr="008F3CD3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s-MX"/>
                        </w:rPr>
                        <w:t xml:space="preserve"> Ingeniero estructural.</w:t>
                      </w:r>
                    </w:p>
                    <w:p w:rsidR="00C42DB4" w:rsidRPr="008F3CD3" w:rsidRDefault="00C42DB4" w:rsidP="00A27777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s-MX"/>
                        </w:rPr>
                      </w:pPr>
                      <w:r w:rsidRPr="008F3CD3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s-MX"/>
                        </w:rPr>
                        <w:t xml:space="preserve">Actividades: </w:t>
                      </w:r>
                    </w:p>
                    <w:p w:rsidR="00C42DB4" w:rsidRPr="008F3CD3" w:rsidRDefault="00C42DB4" w:rsidP="005040D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s-MX"/>
                        </w:rPr>
                      </w:pPr>
                      <w:r w:rsidRPr="008F3CD3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s-MX"/>
                        </w:rPr>
                        <w:t>Desarrollo de publicidad empresarial</w:t>
                      </w:r>
                    </w:p>
                    <w:p w:rsidR="00C42DB4" w:rsidRPr="008F3CD3" w:rsidRDefault="00C42DB4" w:rsidP="005040D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s-MX"/>
                        </w:rPr>
                      </w:pPr>
                      <w:r w:rsidRPr="008F3CD3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s-MX"/>
                        </w:rPr>
                        <w:t>Planificación de publicidad empresarial</w:t>
                      </w:r>
                    </w:p>
                    <w:p w:rsidR="00C42DB4" w:rsidRPr="008F3CD3" w:rsidRDefault="00C42DB4" w:rsidP="005040D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s-MX"/>
                        </w:rPr>
                      </w:pPr>
                      <w:r w:rsidRPr="008F3CD3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s-MX"/>
                        </w:rPr>
                        <w:t>Actividades Administrativas.</w:t>
                      </w:r>
                    </w:p>
                    <w:p w:rsidR="00C42DB4" w:rsidRPr="008F3CD3" w:rsidRDefault="00C42DB4" w:rsidP="005040D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s-MX"/>
                        </w:rPr>
                      </w:pPr>
                      <w:r w:rsidRPr="008F3CD3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s-MX"/>
                        </w:rPr>
                        <w:t>Creación de fórmulas matemáticas en Excel</w:t>
                      </w:r>
                    </w:p>
                    <w:p w:rsidR="00C42DB4" w:rsidRPr="00953C4A" w:rsidRDefault="00C42DB4" w:rsidP="00A27777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2969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39172BC" wp14:editId="1DEB4AF9">
                <wp:simplePos x="0" y="0"/>
                <wp:positionH relativeFrom="margin">
                  <wp:posOffset>819150</wp:posOffset>
                </wp:positionH>
                <wp:positionV relativeFrom="paragraph">
                  <wp:posOffset>2847975</wp:posOffset>
                </wp:positionV>
                <wp:extent cx="4667250" cy="311150"/>
                <wp:effectExtent l="0" t="0" r="0" b="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DB4" w:rsidRPr="00AD5FC0" w:rsidRDefault="00C42DB4" w:rsidP="009B749D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 w:rsidRPr="00E12969">
                              <w:rPr>
                                <w:rFonts w:ascii="Century Gothic" w:hAnsi="Century Gothic"/>
                                <w:b/>
                                <w:color w:val="00B0F0"/>
                                <w:sz w:val="24"/>
                                <w:szCs w:val="24"/>
                                <w:lang w:val="pt-BR"/>
                              </w:rPr>
                              <w:t>LinkedIn:</w:t>
                            </w:r>
                            <w:r w:rsidRPr="00E12969">
                              <w:rPr>
                                <w:rFonts w:ascii="Segoe UI" w:hAnsi="Segoe UI" w:cs="Segoe UI"/>
                                <w:color w:val="00B0F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www.linkedin.com/in/jose-antonio-holguin-terrazas-b0357a287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172BC" id="_x0000_s1027" type="#_x0000_t202" style="position:absolute;margin-left:64.5pt;margin-top:224.25pt;width:367.5pt;height:24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" filled="f" stroked="f">
                <v:textbox>
                  <w:txbxContent>
                    <w:p w:rsidR="00C42DB4" w:rsidRPr="00AD5FC0" w:rsidRDefault="00C42DB4" w:rsidP="009B749D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proofErr w:type="spellStart"/>
                      <w:r w:rsidRPr="00E12969">
                        <w:rPr>
                          <w:rFonts w:ascii="Century Gothic" w:hAnsi="Century Gothic"/>
                          <w:b/>
                          <w:color w:val="00B0F0"/>
                          <w:sz w:val="24"/>
                          <w:szCs w:val="24"/>
                          <w:lang w:val="pt-BR"/>
                        </w:rPr>
                        <w:t>LinkedIn</w:t>
                      </w:r>
                      <w:proofErr w:type="spellEnd"/>
                      <w:r w:rsidRPr="00E12969">
                        <w:rPr>
                          <w:rFonts w:ascii="Century Gothic" w:hAnsi="Century Gothic"/>
                          <w:b/>
                          <w:color w:val="00B0F0"/>
                          <w:sz w:val="24"/>
                          <w:szCs w:val="24"/>
                          <w:lang w:val="pt-BR"/>
                        </w:rPr>
                        <w:t>:</w:t>
                      </w:r>
                      <w:r w:rsidRPr="00E12969">
                        <w:rPr>
                          <w:rFonts w:ascii="Segoe UI" w:hAnsi="Segoe UI" w:cs="Segoe UI"/>
                          <w:color w:val="00B0F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www.linkedin.com/in/jose-antonio-holguin-terrazas-b0357a287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 xml:space="preserve">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2969">
        <w:rPr>
          <w:noProof/>
          <w:lang w:val="es-MX" w:eastAsia="es-MX"/>
        </w:rPr>
        <w:drawing>
          <wp:anchor distT="0" distB="0" distL="114300" distR="114300" simplePos="0" relativeHeight="251781120" behindDoc="1" locked="0" layoutInCell="1" allowOverlap="1">
            <wp:simplePos x="0" y="0"/>
            <wp:positionH relativeFrom="margin">
              <wp:posOffset>2905125</wp:posOffset>
            </wp:positionH>
            <wp:positionV relativeFrom="paragraph">
              <wp:posOffset>2543175</wp:posOffset>
            </wp:positionV>
            <wp:extent cx="227965" cy="227965"/>
            <wp:effectExtent l="0" t="0" r="635" b="635"/>
            <wp:wrapTight wrapText="bothSides">
              <wp:wrapPolygon edited="0">
                <wp:start x="0" y="0"/>
                <wp:lineTo x="0" y="19855"/>
                <wp:lineTo x="19855" y="19855"/>
                <wp:lineTo x="19855" y="0"/>
                <wp:lineTo x="0" y="0"/>
              </wp:wrapPolygon>
            </wp:wrapTight>
            <wp:docPr id="18" name="Imagen 18" descr="Icono Correo Electrónico Azul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o Correo Electrónico Azul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969">
        <w:rPr>
          <w:noProof/>
          <w:lang w:val="es-MX" w:eastAsia="es-MX"/>
        </w:rPr>
        <w:drawing>
          <wp:anchor distT="0" distB="0" distL="114300" distR="114300" simplePos="0" relativeHeight="251780096" behindDoc="1" locked="0" layoutInCell="1" allowOverlap="1">
            <wp:simplePos x="0" y="0"/>
            <wp:positionH relativeFrom="margin">
              <wp:posOffset>1162050</wp:posOffset>
            </wp:positionH>
            <wp:positionV relativeFrom="paragraph">
              <wp:posOffset>2543175</wp:posOffset>
            </wp:positionV>
            <wp:extent cx="238125" cy="238125"/>
            <wp:effectExtent l="0" t="0" r="9525" b="9525"/>
            <wp:wrapTight wrapText="bothSides">
              <wp:wrapPolygon edited="0">
                <wp:start x="3456" y="0"/>
                <wp:lineTo x="0" y="3456"/>
                <wp:lineTo x="0" y="17280"/>
                <wp:lineTo x="3456" y="20736"/>
                <wp:lineTo x="17280" y="20736"/>
                <wp:lineTo x="20736" y="17280"/>
                <wp:lineTo x="20736" y="3456"/>
                <wp:lineTo x="17280" y="0"/>
                <wp:lineTo x="3456" y="0"/>
              </wp:wrapPolygon>
            </wp:wrapTight>
            <wp:docPr id="14" name="Imagen 14" descr="Diseño PNG Y SVG De Icono De Auricular De Teléfono Azul Par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eño PNG Y SVG De Icono De Auricular De Teléfono Azul Para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969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C9B4348" wp14:editId="3B70C8F2">
                <wp:simplePos x="0" y="0"/>
                <wp:positionH relativeFrom="page">
                  <wp:posOffset>1162050</wp:posOffset>
                </wp:positionH>
                <wp:positionV relativeFrom="paragraph">
                  <wp:posOffset>2514600</wp:posOffset>
                </wp:positionV>
                <wp:extent cx="5829300" cy="314325"/>
                <wp:effectExtent l="0" t="0" r="0" b="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DB4" w:rsidRPr="00406B04" w:rsidRDefault="00C42DB4" w:rsidP="009B749D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s-MX"/>
                              </w:rPr>
                              <w:t xml:space="preserve"> 29 años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: 72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s-MX"/>
                              </w:rPr>
                              <w:t>-97-63-95-26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s-MX"/>
                              </w:rPr>
                              <w:t xml:space="preserve">         </w:t>
                            </w:r>
                            <w:r w:rsidRPr="00E038A7">
                              <w:rPr>
                                <w:rFonts w:ascii="Century Gothic" w:hAnsi="Century Gothic" w:cs="Arial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shd w:val="clear" w:color="auto" w:fill="FFFFFF"/>
                              </w:rPr>
                              <w:t>antonioholguin.terrazas@gmail.com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B4348" id="_x0000_s1028" type="#_x0000_t202" style="position:absolute;margin-left:91.5pt;margin-top:198pt;width:459pt;height:24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" filled="f" stroked="f">
                <v:textbox>
                  <w:txbxContent>
                    <w:p w:rsidR="00C42DB4" w:rsidRPr="00406B04" w:rsidRDefault="00C42DB4" w:rsidP="009B749D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s-MX"/>
                        </w:rPr>
                        <w:t xml:space="preserve"> 29 años           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: 72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s-MX"/>
                        </w:rPr>
                        <w:t>-97-63-95-26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s-MX"/>
                        </w:rPr>
                        <w:t xml:space="preserve">         </w:t>
                      </w:r>
                      <w:r w:rsidRPr="00E038A7">
                        <w:rPr>
                          <w:rFonts w:ascii="Century Gothic" w:hAnsi="Century Gothic" w:cs="Arial"/>
                          <w:b/>
                          <w:color w:val="2E74B5" w:themeColor="accent1" w:themeShade="BF"/>
                          <w:sz w:val="24"/>
                          <w:szCs w:val="24"/>
                          <w:shd w:val="clear" w:color="auto" w:fill="FFFFFF"/>
                        </w:rPr>
                        <w:t>antonioholguin.terrazas@gmail.com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12969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9172BDC" wp14:editId="78FA619F">
                <wp:simplePos x="0" y="0"/>
                <wp:positionH relativeFrom="margin">
                  <wp:align>center</wp:align>
                </wp:positionH>
                <wp:positionV relativeFrom="paragraph">
                  <wp:posOffset>2076450</wp:posOffset>
                </wp:positionV>
                <wp:extent cx="6581140" cy="390525"/>
                <wp:effectExtent l="0" t="0" r="0" b="952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140" cy="390525"/>
                          <a:chOff x="0" y="0"/>
                          <a:chExt cx="6550319" cy="282102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237486" y="0"/>
                            <a:ext cx="6070059" cy="282102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ángulo isósceles 7"/>
                        <wps:cNvSpPr/>
                        <wps:spPr>
                          <a:xfrm rot="16200000">
                            <a:off x="-19367" y="20548"/>
                            <a:ext cx="280670" cy="241935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riángulo isósceles 8"/>
                        <wps:cNvSpPr/>
                        <wps:spPr>
                          <a:xfrm rot="5400000">
                            <a:off x="6288965" y="20548"/>
                            <a:ext cx="280671" cy="242036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E0E51" id="Grupo 9" o:spid="_x0000_s1026" style="position:absolute;margin-left:0;margin-top:163.5pt;width:518.2pt;height:30.75pt;z-index:251651072;mso-position-horizontal:center;mso-position-horizontal-relative:margin;mso-width-relative:margin;mso-height-relative:margin" coordsize="65503,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">
                <v:rect id="Rectángulo 6" o:spid="_x0000_s1027" style="position:absolute;left:2374;width:60701;height:2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05PcIA&#10;AADaAAAADwAAAGRycy9kb3ducmV2LnhtbESP3YrCMBSE7wXfIRxhb2RN/aHsVqOIuCD1St0HODSn&#10;P9qclCZq9enNwoKXw8x8wyxWnanFjVpXWVYwHkUgiDOrKy4U/J5+Pr9AOI+ssbZMCh7kYLXs9xaY&#10;aHvnA92OvhABwi5BBaX3TSKly0oy6Ea2IQ5ebluDPsi2kLrFe4CbWk6iKJYGKw4LJTa0KSm7HK9G&#10;QZrHs7NzU7kfbnP9TM/pd/eMlfoYdOs5CE+df4f/2zutIIa/K+EG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HTk9wgAAANoAAAAPAAAAAAAAAAAAAAAAAJgCAABkcnMvZG93&#10;bnJldi54bWxQSwUGAAAAAAQABAD1AAAAhwMAAAAA&#10;" fillcolor="#4b7f83" stroked="f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7" o:spid="_x0000_s1028" type="#_x0000_t5" style="position:absolute;left:-194;top:205;width:2807;height:241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ZBkMUA&#10;AADaAAAADwAAAGRycy9kb3ducmV2LnhtbESPT2vCQBTE7wW/w/KE3sxG22qIrtI/FHoQxehBb4/s&#10;MwnNvg3ZrUm+fbcg9DjMzG+Y1aY3tbhR6yrLCqZRDII4t7riQsHp+DlJQDiPrLG2TAoGcrBZjx5W&#10;mGrb8YFumS9EgLBLUUHpfZNK6fKSDLrINsTBu9rWoA+yLaRusQtwU8tZHM+lwYrDQokNvZeUf2c/&#10;RsHbi99eht1TdT7t7eyjf94WDhOlHsf96xKEp97/h+/tL61gAX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JkGQxQAAANoAAAAPAAAAAAAAAAAAAAAAAJgCAABkcnMv&#10;ZG93bnJldi54bWxQSwUGAAAAAAQABAD1AAAAigMAAAAA&#10;" fillcolor="#4b7f83" stroked="f" strokeweight="1pt"/>
                <v:shape id="Triángulo isósceles 8" o:spid="_x0000_s1029" type="#_x0000_t5" style="position:absolute;left:62889;top:205;width:2807;height:242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Hl3sEA&#10;AADaAAAADwAAAGRycy9kb3ducmV2LnhtbESPQWsCMRSE70L/Q3gFL6JZexBZjVIUYa/VFvH22Dw3&#10;q5uXbRLX9d8bodDjMPPNMMt1bxvRkQ+1YwXTSQaCuHS65krB92E3noMIEVlj45gUPCjAevU2WGKu&#10;3Z2/qNvHSqQSDjkqMDG2uZShNGQxTFxLnLyz8xZjkr6S2uM9ldtGfmTZTFqsOS0YbGljqLzub1bB&#10;/KcvwmgrN5dgT94dj7ODv/wqNXzvPxcgIvXxP/xHFzpx8LqSbo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h5d7BAAAA2gAAAA8AAAAAAAAAAAAAAAAAmAIAAGRycy9kb3du&#10;cmV2LnhtbFBLBQYAAAAABAAEAPUAAACGAwAAAAA=&#10;" fillcolor="#4b7f83" stroked="f" strokeweight="1pt"/>
                <w10:wrap anchorx="margin"/>
              </v:group>
            </w:pict>
          </mc:Fallback>
        </mc:AlternateContent>
      </w:r>
      <w:r w:rsidR="00E12969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13A2264D" wp14:editId="4EA40F6B">
                <wp:simplePos x="0" y="0"/>
                <wp:positionH relativeFrom="margin">
                  <wp:posOffset>67310</wp:posOffset>
                </wp:positionH>
                <wp:positionV relativeFrom="paragraph">
                  <wp:posOffset>2144395</wp:posOffset>
                </wp:positionV>
                <wp:extent cx="5895975" cy="49530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DB4" w:rsidRPr="00A56BF5" w:rsidRDefault="00C42DB4" w:rsidP="00E046C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FFFFFF"/>
                              </w:rPr>
                            </w:pPr>
                            <w:r w:rsidRPr="00A56BF5">
                              <w:rPr>
                                <w:rFonts w:ascii="Century Gothic" w:hAnsi="Century Gothic"/>
                                <w:i/>
                                <w:color w:val="FFFFFF"/>
                                <w:lang w:val="es-MX"/>
                              </w:rPr>
                              <w:t>Rancho don Antonio, Tizayuca, Hgo.</w:t>
                            </w:r>
                            <w:r w:rsidRPr="00A56BF5">
                              <w:rPr>
                                <w:rFonts w:ascii="Century Gothic" w:hAnsi="Century Gothic"/>
                                <w:i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2264D" id="_x0000_s1029" type="#_x0000_t202" style="position:absolute;margin-left:5.3pt;margin-top:168.85pt;width:464.25pt;height:39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" filled="f" stroked="f">
                <v:textbox>
                  <w:txbxContent>
                    <w:p w:rsidR="00C42DB4" w:rsidRPr="00A56BF5" w:rsidRDefault="00C42DB4" w:rsidP="00E046C6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FFFFFF"/>
                        </w:rPr>
                      </w:pPr>
                      <w:r w:rsidRPr="00A56BF5">
                        <w:rPr>
                          <w:rFonts w:ascii="Century Gothic" w:hAnsi="Century Gothic"/>
                          <w:i/>
                          <w:color w:val="FFFFFF"/>
                          <w:lang w:val="es-MX"/>
                        </w:rPr>
                        <w:t xml:space="preserve">Rancho don Antonio, Tizayuca, </w:t>
                      </w:r>
                      <w:proofErr w:type="spellStart"/>
                      <w:r w:rsidRPr="00A56BF5">
                        <w:rPr>
                          <w:rFonts w:ascii="Century Gothic" w:hAnsi="Century Gothic"/>
                          <w:i/>
                          <w:color w:val="FFFFFF"/>
                          <w:lang w:val="es-MX"/>
                        </w:rPr>
                        <w:t>Hgo</w:t>
                      </w:r>
                      <w:proofErr w:type="spellEnd"/>
                      <w:r w:rsidRPr="00A56BF5">
                        <w:rPr>
                          <w:rFonts w:ascii="Century Gothic" w:hAnsi="Century Gothic"/>
                          <w:i/>
                          <w:color w:val="FFFFFF"/>
                          <w:lang w:val="es-MX"/>
                        </w:rPr>
                        <w:t>.</w:t>
                      </w:r>
                      <w:r w:rsidRPr="00A56BF5">
                        <w:rPr>
                          <w:rFonts w:ascii="Century Gothic" w:hAnsi="Century Gothic"/>
                          <w:i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2969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06F06599" wp14:editId="4F765D5F">
                <wp:simplePos x="0" y="0"/>
                <wp:positionH relativeFrom="margin">
                  <wp:posOffset>-838200</wp:posOffset>
                </wp:positionH>
                <wp:positionV relativeFrom="paragraph">
                  <wp:posOffset>1447800</wp:posOffset>
                </wp:positionV>
                <wp:extent cx="7429500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DB4" w:rsidRPr="004E7263" w:rsidRDefault="00C42DB4" w:rsidP="00983BF1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="Arial"/>
                                <w:b/>
                                <w:color w:val="1F1F1F"/>
                                <w:sz w:val="28"/>
                                <w:szCs w:val="28"/>
                                <w:shd w:val="clear" w:color="auto" w:fill="FFFFFF"/>
                                <w:lang w:val="es-MX"/>
                              </w:rPr>
                            </w:pPr>
                            <w:r w:rsidRPr="00406B04">
                              <w:rPr>
                                <w:rFonts w:ascii="Century Gothic" w:hAnsi="Century Gothic" w:cs="Arial"/>
                                <w:b/>
                                <w:color w:val="1F1F1F"/>
                                <w:sz w:val="28"/>
                                <w:szCs w:val="28"/>
                                <w:shd w:val="clear" w:color="auto" w:fill="FFFFFF"/>
                              </w:rPr>
                              <w:t>José Antonio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color w:val="1F1F1F"/>
                                <w:sz w:val="28"/>
                                <w:szCs w:val="28"/>
                                <w:shd w:val="clear" w:color="auto" w:fill="FFFFFF"/>
                                <w:lang w:val="es-MX"/>
                              </w:rPr>
                              <w:t xml:space="preserve"> </w:t>
                            </w:r>
                            <w:r w:rsidRPr="00E12969">
                              <w:rPr>
                                <w:rFonts w:ascii="Century Gothic" w:hAnsi="Century Gothic" w:cs="Arial"/>
                                <w:b/>
                                <w:color w:val="1F1F1F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Holgu</w:t>
                            </w:r>
                            <w:r w:rsidRPr="00E12969">
                              <w:rPr>
                                <w:rFonts w:ascii="Century Gothic" w:hAnsi="Century Gothic" w:cs="Arial"/>
                                <w:b/>
                                <w:color w:val="1F1F1F"/>
                                <w:sz w:val="28"/>
                                <w:szCs w:val="28"/>
                                <w:u w:val="single"/>
                                <w:shd w:val="clear" w:color="auto" w:fill="FFFFFF"/>
                                <w:lang w:val="es-MX"/>
                              </w:rPr>
                              <w:t>í</w:t>
                            </w:r>
                            <w:r w:rsidRPr="00E12969">
                              <w:rPr>
                                <w:rFonts w:ascii="Century Gothic" w:hAnsi="Century Gothic" w:cs="Arial"/>
                                <w:b/>
                                <w:color w:val="1F1F1F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n</w:t>
                            </w:r>
                            <w:r w:rsidRPr="00406B04">
                              <w:rPr>
                                <w:rFonts w:ascii="Century Gothic" w:hAnsi="Century Gothic" w:cs="Arial"/>
                                <w:b/>
                                <w:color w:val="1F1F1F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Terrazas</w:t>
                            </w:r>
                          </w:p>
                          <w:p w:rsidR="00C42DB4" w:rsidRPr="00E12969" w:rsidRDefault="00C42DB4" w:rsidP="00983BF1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686868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12969">
                              <w:rPr>
                                <w:rFonts w:ascii="Century Gothic" w:hAnsi="Century Gothic"/>
                                <w:i/>
                                <w:color w:val="767171" w:themeColor="background2" w:themeShade="80"/>
                                <w:sz w:val="28"/>
                                <w:szCs w:val="28"/>
                                <w:lang w:val="es-MX"/>
                              </w:rPr>
                              <w:t>Pasante en Licenciatura de Tecnolo</w:t>
                            </w:r>
                            <w:r w:rsidRPr="00E12969">
                              <w:rPr>
                                <w:rFonts w:ascii="Century Gothic" w:hAnsi="Century Gothic" w:cs="Segoe Print"/>
                                <w:i/>
                                <w:color w:val="767171" w:themeColor="background2" w:themeShade="80"/>
                                <w:sz w:val="28"/>
                                <w:szCs w:val="28"/>
                                <w:lang w:val="es"/>
                              </w:rPr>
                              <w:t>gías de la Información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06599" id="_x0000_s1030" type="#_x0000_t202" style="position:absolute;margin-left:-66pt;margin-top:114pt;width:585pt;height:110.6pt;z-index:2516459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" stroked="f">
                <v:textbox style="mso-fit-shape-to-text:t">
                  <w:txbxContent>
                    <w:p w:rsidR="00C42DB4" w:rsidRPr="004E7263" w:rsidRDefault="00C42DB4" w:rsidP="00983BF1">
                      <w:pPr>
                        <w:spacing w:after="0"/>
                        <w:jc w:val="center"/>
                        <w:rPr>
                          <w:rFonts w:ascii="Century Gothic" w:hAnsi="Century Gothic" w:cs="Arial"/>
                          <w:b/>
                          <w:color w:val="1F1F1F"/>
                          <w:sz w:val="28"/>
                          <w:szCs w:val="28"/>
                          <w:shd w:val="clear" w:color="auto" w:fill="FFFFFF"/>
                          <w:lang w:val="es-MX"/>
                        </w:rPr>
                      </w:pPr>
                      <w:r w:rsidRPr="00406B04">
                        <w:rPr>
                          <w:rFonts w:ascii="Century Gothic" w:hAnsi="Century Gothic" w:cs="Arial"/>
                          <w:b/>
                          <w:color w:val="1F1F1F"/>
                          <w:sz w:val="28"/>
                          <w:szCs w:val="28"/>
                          <w:shd w:val="clear" w:color="auto" w:fill="FFFFFF"/>
                        </w:rPr>
                        <w:t>José Antonio</w:t>
                      </w:r>
                      <w:r>
                        <w:rPr>
                          <w:rFonts w:ascii="Century Gothic" w:hAnsi="Century Gothic" w:cs="Arial"/>
                          <w:b/>
                          <w:color w:val="1F1F1F"/>
                          <w:sz w:val="28"/>
                          <w:szCs w:val="28"/>
                          <w:shd w:val="clear" w:color="auto" w:fill="FFFFFF"/>
                          <w:lang w:val="es-MX"/>
                        </w:rPr>
                        <w:t xml:space="preserve"> </w:t>
                      </w:r>
                      <w:proofErr w:type="spellStart"/>
                      <w:r w:rsidRPr="00E12969">
                        <w:rPr>
                          <w:rFonts w:ascii="Century Gothic" w:hAnsi="Century Gothic" w:cs="Arial"/>
                          <w:b/>
                          <w:color w:val="1F1F1F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Holgu</w:t>
                      </w:r>
                      <w:proofErr w:type="spellEnd"/>
                      <w:r w:rsidRPr="00E12969">
                        <w:rPr>
                          <w:rFonts w:ascii="Century Gothic" w:hAnsi="Century Gothic" w:cs="Arial"/>
                          <w:b/>
                          <w:color w:val="1F1F1F"/>
                          <w:sz w:val="28"/>
                          <w:szCs w:val="28"/>
                          <w:u w:val="single"/>
                          <w:shd w:val="clear" w:color="auto" w:fill="FFFFFF"/>
                          <w:lang w:val="es-MX"/>
                        </w:rPr>
                        <w:t>í</w:t>
                      </w:r>
                      <w:r w:rsidRPr="00E12969">
                        <w:rPr>
                          <w:rFonts w:ascii="Century Gothic" w:hAnsi="Century Gothic" w:cs="Arial"/>
                          <w:b/>
                          <w:color w:val="1F1F1F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n</w:t>
                      </w:r>
                      <w:r w:rsidRPr="00406B04">
                        <w:rPr>
                          <w:rFonts w:ascii="Century Gothic" w:hAnsi="Century Gothic" w:cs="Arial"/>
                          <w:b/>
                          <w:color w:val="1F1F1F"/>
                          <w:sz w:val="28"/>
                          <w:szCs w:val="28"/>
                          <w:shd w:val="clear" w:color="auto" w:fill="FFFFFF"/>
                        </w:rPr>
                        <w:t xml:space="preserve"> Terrazas</w:t>
                      </w:r>
                    </w:p>
                    <w:p w:rsidR="00C42DB4" w:rsidRPr="00E12969" w:rsidRDefault="00C42DB4" w:rsidP="00983BF1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686868"/>
                          <w:sz w:val="28"/>
                          <w:szCs w:val="28"/>
                          <w:lang w:val="es-MX"/>
                        </w:rPr>
                      </w:pPr>
                      <w:r w:rsidRPr="00E12969">
                        <w:rPr>
                          <w:rFonts w:ascii="Century Gothic" w:hAnsi="Century Gothic"/>
                          <w:i/>
                          <w:color w:val="767171" w:themeColor="background2" w:themeShade="80"/>
                          <w:sz w:val="28"/>
                          <w:szCs w:val="28"/>
                          <w:lang w:val="es-MX"/>
                        </w:rPr>
                        <w:t xml:space="preserve">Pasante en Licenciatura de </w:t>
                      </w:r>
                      <w:proofErr w:type="spellStart"/>
                      <w:r w:rsidRPr="00E12969">
                        <w:rPr>
                          <w:rFonts w:ascii="Century Gothic" w:hAnsi="Century Gothic"/>
                          <w:i/>
                          <w:color w:val="767171" w:themeColor="background2" w:themeShade="80"/>
                          <w:sz w:val="28"/>
                          <w:szCs w:val="28"/>
                          <w:lang w:val="es-MX"/>
                        </w:rPr>
                        <w:t>Tecnolo</w:t>
                      </w:r>
                      <w:r w:rsidRPr="00E12969">
                        <w:rPr>
                          <w:rFonts w:ascii="Century Gothic" w:hAnsi="Century Gothic" w:cs="Segoe Print"/>
                          <w:i/>
                          <w:color w:val="767171" w:themeColor="background2" w:themeShade="80"/>
                          <w:sz w:val="28"/>
                          <w:szCs w:val="28"/>
                          <w:lang w:val="es"/>
                        </w:rPr>
                        <w:t>gías</w:t>
                      </w:r>
                      <w:proofErr w:type="spellEnd"/>
                      <w:r w:rsidRPr="00E12969">
                        <w:rPr>
                          <w:rFonts w:ascii="Century Gothic" w:hAnsi="Century Gothic" w:cs="Segoe Print"/>
                          <w:i/>
                          <w:color w:val="767171" w:themeColor="background2" w:themeShade="80"/>
                          <w:sz w:val="28"/>
                          <w:szCs w:val="28"/>
                          <w:lang w:val="es"/>
                        </w:rPr>
                        <w:t xml:space="preserve"> de la Información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7263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FB86C7F" wp14:editId="61273F8B">
                <wp:simplePos x="0" y="0"/>
                <wp:positionH relativeFrom="margin">
                  <wp:posOffset>-819150</wp:posOffset>
                </wp:positionH>
                <wp:positionV relativeFrom="paragraph">
                  <wp:posOffset>5581650</wp:posOffset>
                </wp:positionV>
                <wp:extent cx="3676650" cy="660400"/>
                <wp:effectExtent l="0" t="0" r="0" b="635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DB4" w:rsidRPr="00E038A7" w:rsidRDefault="00C42DB4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s-MX"/>
                              </w:rPr>
                              <w:t>Licenciatura en Tecnologías de la información</w:t>
                            </w:r>
                          </w:p>
                          <w:p w:rsidR="00C42DB4" w:rsidRPr="006D2F9C" w:rsidRDefault="00C42DB4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2E74B5" w:themeColor="accent1" w:themeShade="BF"/>
                              </w:rPr>
                            </w:pPr>
                            <w:r w:rsidRPr="006D2F9C">
                              <w:rPr>
                                <w:rFonts w:ascii="Century Gothic" w:hAnsi="Century Gothic"/>
                                <w:i/>
                                <w:color w:val="2E74B5" w:themeColor="accent1" w:themeShade="BF"/>
                                <w:lang w:val="es-MX"/>
                              </w:rPr>
                              <w:t xml:space="preserve">Universidad Autónoma del Estado de </w:t>
                            </w:r>
                            <w:r w:rsidRPr="006D2F9C">
                              <w:rPr>
                                <w:rFonts w:ascii="Century Gothic" w:hAnsi="Century Gothic" w:cs="Segoe Print"/>
                                <w:i/>
                                <w:color w:val="2E74B5" w:themeColor="accent1" w:themeShade="BF"/>
                                <w:lang w:val="es"/>
                              </w:rPr>
                              <w:t>h</w:t>
                            </w:r>
                            <w:r w:rsidRPr="006D2F9C">
                              <w:rPr>
                                <w:rFonts w:ascii="Century Gothic" w:hAnsi="Century Gothic"/>
                                <w:i/>
                                <w:color w:val="2E74B5" w:themeColor="accent1" w:themeShade="BF"/>
                                <w:lang w:val="es-MX"/>
                              </w:rPr>
                              <w:t>idal</w:t>
                            </w:r>
                            <w:r w:rsidRPr="006D2F9C">
                              <w:rPr>
                                <w:rFonts w:ascii="Century Gothic" w:hAnsi="Century Gothic" w:cs="Segoe Print"/>
                                <w:i/>
                                <w:color w:val="2E74B5" w:themeColor="accent1" w:themeShade="BF"/>
                                <w:lang w:val="es"/>
                              </w:rPr>
                              <w:t>g</w:t>
                            </w:r>
                            <w:r w:rsidRPr="006D2F9C">
                              <w:rPr>
                                <w:rFonts w:ascii="Century Gothic" w:hAnsi="Century Gothic"/>
                                <w:i/>
                                <w:color w:val="2E74B5" w:themeColor="accent1" w:themeShade="BF"/>
                                <w:lang w:val="es-MX"/>
                              </w:rPr>
                              <w:t>o</w:t>
                            </w:r>
                            <w:r w:rsidRPr="006D2F9C">
                              <w:rPr>
                                <w:rFonts w:ascii="Century Gothic" w:hAnsi="Century Gothic"/>
                                <w:i/>
                                <w:color w:val="2E74B5" w:themeColor="accent1" w:themeShade="BF"/>
                              </w:rPr>
                              <w:t>; Documento: pasante.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86C7F" id="_x0000_s1031" type="#_x0000_t202" style="position:absolute;margin-left:-64.5pt;margin-top:439.5pt;width:289.5pt;height:5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" filled="f" stroked="f">
                <v:textbox>
                  <w:txbxContent>
                    <w:p w:rsidR="00C42DB4" w:rsidRPr="00E038A7" w:rsidRDefault="00C42DB4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s-MX"/>
                        </w:rPr>
                        <w:t>Licenciatura en Tecnologías de la información</w:t>
                      </w:r>
                    </w:p>
                    <w:p w:rsidR="00C42DB4" w:rsidRPr="006D2F9C" w:rsidRDefault="00C42DB4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2E74B5" w:themeColor="accent1" w:themeShade="BF"/>
                        </w:rPr>
                      </w:pPr>
                      <w:r w:rsidRPr="006D2F9C">
                        <w:rPr>
                          <w:rFonts w:ascii="Century Gothic" w:hAnsi="Century Gothic"/>
                          <w:i/>
                          <w:color w:val="2E74B5" w:themeColor="accent1" w:themeShade="BF"/>
                          <w:lang w:val="es-MX"/>
                        </w:rPr>
                        <w:t xml:space="preserve">Universidad Autónoma del Estado de </w:t>
                      </w:r>
                      <w:r w:rsidRPr="006D2F9C">
                        <w:rPr>
                          <w:rFonts w:ascii="Century Gothic" w:hAnsi="Century Gothic" w:cs="Segoe Print"/>
                          <w:i/>
                          <w:color w:val="2E74B5" w:themeColor="accent1" w:themeShade="BF"/>
                          <w:lang w:val="es"/>
                        </w:rPr>
                        <w:t>h</w:t>
                      </w:r>
                      <w:proofErr w:type="spellStart"/>
                      <w:r w:rsidRPr="006D2F9C">
                        <w:rPr>
                          <w:rFonts w:ascii="Century Gothic" w:hAnsi="Century Gothic"/>
                          <w:i/>
                          <w:color w:val="2E74B5" w:themeColor="accent1" w:themeShade="BF"/>
                          <w:lang w:val="es-MX"/>
                        </w:rPr>
                        <w:t>idal</w:t>
                      </w:r>
                      <w:proofErr w:type="spellEnd"/>
                      <w:r w:rsidRPr="006D2F9C">
                        <w:rPr>
                          <w:rFonts w:ascii="Century Gothic" w:hAnsi="Century Gothic" w:cs="Segoe Print"/>
                          <w:i/>
                          <w:color w:val="2E74B5" w:themeColor="accent1" w:themeShade="BF"/>
                          <w:lang w:val="es"/>
                        </w:rPr>
                        <w:t>g</w:t>
                      </w:r>
                      <w:r w:rsidRPr="006D2F9C">
                        <w:rPr>
                          <w:rFonts w:ascii="Century Gothic" w:hAnsi="Century Gothic"/>
                          <w:i/>
                          <w:color w:val="2E74B5" w:themeColor="accent1" w:themeShade="BF"/>
                          <w:lang w:val="es-MX"/>
                        </w:rPr>
                        <w:t>o</w:t>
                      </w:r>
                      <w:r w:rsidRPr="006D2F9C">
                        <w:rPr>
                          <w:rFonts w:ascii="Century Gothic" w:hAnsi="Century Gothic"/>
                          <w:i/>
                          <w:color w:val="2E74B5" w:themeColor="accent1" w:themeShade="BF"/>
                        </w:rPr>
                        <w:t>; Documento: pasante.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726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827A54" wp14:editId="309BA954">
                <wp:simplePos x="0" y="0"/>
                <wp:positionH relativeFrom="column">
                  <wp:posOffset>476250</wp:posOffset>
                </wp:positionH>
                <wp:positionV relativeFrom="paragraph">
                  <wp:posOffset>5290185</wp:posOffset>
                </wp:positionV>
                <wp:extent cx="1001395" cy="262255"/>
                <wp:effectExtent l="0" t="0" r="8255" b="4445"/>
                <wp:wrapNone/>
                <wp:docPr id="26" name="Terminad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2255"/>
                        </a:xfrm>
                        <a:prstGeom prst="flowChartTerminator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EA779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26" o:spid="_x0000_s1026" type="#_x0000_t116" style="position:absolute;margin-left:37.5pt;margin-top:416.55pt;width:78.85pt;height:20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" fillcolor="#6cc6c9" stroked="f" strokeweight="1pt"/>
            </w:pict>
          </mc:Fallback>
        </mc:AlternateContent>
      </w:r>
      <w:r w:rsidR="004E7263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EE4B4B2" wp14:editId="76F4CDA7">
                <wp:simplePos x="0" y="0"/>
                <wp:positionH relativeFrom="margin">
                  <wp:posOffset>467995</wp:posOffset>
                </wp:positionH>
                <wp:positionV relativeFrom="paragraph">
                  <wp:posOffset>5278120</wp:posOffset>
                </wp:positionV>
                <wp:extent cx="1045210" cy="1404620"/>
                <wp:effectExtent l="0" t="0" r="0" b="254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DB4" w:rsidRPr="00E038A7" w:rsidRDefault="00C42DB4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953C4A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  <w:lang w:val="es-MX"/>
                              </w:rPr>
                              <w:t>020</w:t>
                            </w:r>
                            <w:r w:rsidRPr="00953C4A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- 20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  <w:lang w:val="es-MX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E4B4B2" id="_x0000_s1032" type="#_x0000_t202" style="position:absolute;margin-left:36.85pt;margin-top:415.6pt;width:82.3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" filled="f" stroked="f">
                <v:textbox style="mso-fit-shape-to-text:t">
                  <w:txbxContent>
                    <w:p w:rsidR="00C42DB4" w:rsidRPr="00E038A7" w:rsidRDefault="00C42DB4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  <w:lang w:val="es-MX"/>
                        </w:rPr>
                      </w:pPr>
                      <w:r w:rsidRPr="00953C4A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  <w:lang w:val="es-MX"/>
                        </w:rPr>
                        <w:t>020</w:t>
                      </w:r>
                      <w:r w:rsidRPr="00953C4A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- 20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  <w:lang w:val="es-MX"/>
                        </w:rPr>
                        <w:t>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38A7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DCE0A5" wp14:editId="79A2E22B">
                <wp:simplePos x="0" y="0"/>
                <wp:positionH relativeFrom="margin">
                  <wp:posOffset>1681480</wp:posOffset>
                </wp:positionH>
                <wp:positionV relativeFrom="paragraph">
                  <wp:posOffset>3261995</wp:posOffset>
                </wp:positionV>
                <wp:extent cx="2374900" cy="140462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DB4" w:rsidRPr="00EC1BC7" w:rsidRDefault="00C42DB4" w:rsidP="00EC1BC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C1BC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EXTRACTO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DCE0A5" id="_x0000_s1033" type="#_x0000_t202" style="position:absolute;margin-left:132.4pt;margin-top:256.85pt;width:18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" filled="f" stroked="f">
                <v:textbox style="mso-fit-shape-to-text:t">
                  <w:txbxContent>
                    <w:p w:rsidR="00C42DB4" w:rsidRPr="00EC1BC7" w:rsidRDefault="00C42DB4" w:rsidP="00EC1BC7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C1BC7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EXTRACTO PROFESIONAL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38A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BB87A8A" wp14:editId="0F41CBE3">
                <wp:simplePos x="0" y="0"/>
                <wp:positionH relativeFrom="page">
                  <wp:align>right</wp:align>
                </wp:positionH>
                <wp:positionV relativeFrom="paragraph">
                  <wp:posOffset>3211830</wp:posOffset>
                </wp:positionV>
                <wp:extent cx="7550785" cy="38989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389890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DF4EC0" id="Rectángulo 11" o:spid="_x0000_s1026" style="position:absolute;margin-left:543.35pt;margin-top:252.9pt;width:594.55pt;height:30.7pt;z-index:25165414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" fillcolor="#6cc6c9" stroked="f" strokeweight="1pt">
                <w10:wrap anchorx="page"/>
              </v:rect>
            </w:pict>
          </mc:Fallback>
        </mc:AlternateContent>
      </w:r>
      <w:r w:rsidR="00406B04">
        <w:rPr>
          <w:noProof/>
          <w:lang w:val="es-MX" w:eastAsia="es-MX"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margin">
              <wp:posOffset>1971675</wp:posOffset>
            </wp:positionH>
            <wp:positionV relativeFrom="paragraph">
              <wp:posOffset>-361950</wp:posOffset>
            </wp:positionV>
            <wp:extent cx="1762125" cy="1754505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08-15 at 7.34.33 PM.jpe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4" t="8973" r="25050" b="57118"/>
                    <a:stretch/>
                  </pic:blipFill>
                  <pic:spPr bwMode="auto">
                    <a:xfrm>
                      <a:off x="0" y="0"/>
                      <a:ext cx="1762125" cy="1754505"/>
                    </a:xfrm>
                    <a:prstGeom prst="octagon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FC0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E629F3E" wp14:editId="6883E078">
                <wp:simplePos x="0" y="0"/>
                <wp:positionH relativeFrom="column">
                  <wp:posOffset>-905774</wp:posOffset>
                </wp:positionH>
                <wp:positionV relativeFrom="paragraph">
                  <wp:posOffset>4796287</wp:posOffset>
                </wp:positionV>
                <wp:extent cx="7550785" cy="387194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785" cy="387194"/>
                          <a:chOff x="0" y="0"/>
                          <a:chExt cx="7550785" cy="387194"/>
                        </a:xfrm>
                      </wpg:grpSpPr>
                      <wps:wsp>
                        <wps:cNvPr id="21" name="Rectángulo 21"/>
                        <wps:cNvSpPr/>
                        <wps:spPr>
                          <a:xfrm>
                            <a:off x="0" y="51758"/>
                            <a:ext cx="7550785" cy="82194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0" y="0"/>
                            <a:ext cx="7550785" cy="81915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dondear rectángulo de esquina del mismo lado 262"/>
                        <wps:cNvSpPr/>
                        <wps:spPr>
                          <a:xfrm rot="10800000">
                            <a:off x="431321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dondear rectángulo de esquina del mismo lado 263"/>
                        <wps:cNvSpPr/>
                        <wps:spPr>
                          <a:xfrm rot="10800000">
                            <a:off x="4157932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BB3CD" id="Group 3" o:spid="_x0000_s1026" style="position:absolute;margin-left:-71.3pt;margin-top:377.65pt;width:594.55pt;height:30.5pt;z-index:251699200" coordsize="75507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">
                <v:rect id="Rectángulo 21" o:spid="_x0000_s1027" style="position:absolute;top:517;width:75507;height: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FgesUA&#10;AADbAAAADwAAAGRycy9kb3ducmV2LnhtbESPQWvCQBSE7wX/w/IEb80mIkWjmxDEQi891Ari7ZF9&#10;zSbNvg3ZVdP++m6h0OMwM98wu3KyvbjR6FvHCrIkBUFcO91yo+D0/vy4BuEDssbeMSn4Ig9lMXvY&#10;Ya7dnd/odgyNiBD2OSowIQy5lL42ZNEnbiCO3ocbLYYox0bqEe8Rbnu5TNMnabHluGBwoL2h+vN4&#10;tQpWVXfu1t3lUl27142RVfYtD5lSi/lUbUEEmsJ/+K/9ohUsM/j9En+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WB6xQAAANsAAAAPAAAAAAAAAAAAAAAAAJgCAABkcnMv&#10;ZG93bnJldi54bWxQSwUGAAAAAAQABAD1AAAAigMAAAAA&#10;" fillcolor="#dadada" stroked="f" strokeweight="1pt"/>
                <v:rect id="Rectángulo 17" o:spid="_x0000_s1028" style="position:absolute;width:75507;height: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bkHcIA&#10;AADbAAAADwAAAGRycy9kb3ducmV2LnhtbERP22rCQBB9L/gPywh9KbqxStTUVUQqSPrU6AcM2cnF&#10;ZmdDdtXUr3eFQt/mcK6z2vSmEVfqXG1ZwWQcgSDOra65VHA67kcLEM4ja2wsk4JfcrBZD15WmGh7&#10;42+6Zr4UIYRdggoq79tESpdXZNCNbUscuMJ2Bn2AXSl1h7cQbhr5HkWxNFhzaKiwpV1F+U92MQrS&#10;Ip6dnZvKr7fPQt/Tc7rs77FSr8N++wHCU+//xX/ugw7z5/D8JRw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5uQdwgAAANsAAAAPAAAAAAAAAAAAAAAAAJgCAABkcnMvZG93&#10;bnJldi54bWxQSwUGAAAAAAQABAD1AAAAhwMAAAAA&#10;" fillcolor="#4b7f83" stroked="f" strokeweight="1pt"/>
                <v:shape id="Redondear rectángulo de esquina del mismo lado 262" o:spid="_x0000_s1029" style="position:absolute;left:4313;top:258;width:29057;height:3613;rotation:180;visibility:visible;mso-wrap-style:square;v-text-anchor:middle" coordsize="2905760,36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odV8UA&#10;AADcAAAADwAAAGRycy9kb3ducmV2LnhtbESPzWrDMBCE74G+g9hCb4kcF0LtRgn9oZBLIVVy6HGx&#10;NraItTKW6thvXwUCOQ4z8w2z3o6uFQP1wXpWsFxkIIgrbyzXCo6Hr/kLiBCRDbaeScFEAbabh9ka&#10;S+Mv/EODjrVIEA4lKmhi7EopQ9WQw7DwHXHyTr53GJPsa2l6vCS4a2WeZSvp0HJaaLCjj4aqs/5z&#10;Cp71+2f4rexyX2SFHaZvfdzpSamnx/HtFUSkMd7Dt/bOKMhXOVzPpCM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eh1XxQAAANwAAAAPAAAAAAAAAAAAAAAAAJgCAABkcnMv&#10;ZG93bnJldi54bWxQSwUGAAAAAAQABAD1AAAAigMAAAAA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v:shape id="Redondear rectángulo de esquina del mismo lado 263" o:spid="_x0000_s1030" style="position:absolute;left:41579;top:258;width:29057;height:3613;rotation:180;visibility:visible;mso-wrap-style:square;v-text-anchor:middle" coordsize="2905760,36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a4zMQA&#10;AADcAAAADwAAAGRycy9kb3ducmV2LnhtbESPQWsCMRSE7wX/Q3iCt5pVQerWKFURvAht6qHHx+Z1&#10;N3TzsmziuvvvjSD0OMzMN8x627tadNQG61nBbJqBIC68sVwquHwfX99AhIhssPZMCgYKsN2MXtaY&#10;G3/jL+p0LEWCcMhRQRVjk0sZioochqlviJP361uHMcm2lKbFW4K7Ws6zbCkdWk4LFTa0r6j401en&#10;YKF3h/BT2NnnKlvZbjjry0kPSk3G/cc7iEh9/A8/2yejYL5cwONMOgJ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2uMzEAAAA3AAAAA8AAAAAAAAAAAAAAAAAmAIAAGRycy9k&#10;b3ducmV2LnhtbFBLBQYAAAAABAAEAPUAAACJAwAAAAA=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</v:group>
            </w:pict>
          </mc:Fallback>
        </mc:AlternateContent>
      </w:r>
      <w:r w:rsidR="003C0589" w:rsidRPr="00385645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B0B75DA" wp14:editId="41B4FC4B">
                <wp:simplePos x="0" y="0"/>
                <wp:positionH relativeFrom="column">
                  <wp:posOffset>2866773</wp:posOffset>
                </wp:positionH>
                <wp:positionV relativeFrom="paragraph">
                  <wp:posOffset>8020685</wp:posOffset>
                </wp:positionV>
                <wp:extent cx="220345" cy="480060"/>
                <wp:effectExtent l="0" t="0" r="27305" b="15240"/>
                <wp:wrapNone/>
                <wp:docPr id="291" name="Grupo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" cy="480060"/>
                          <a:chOff x="0" y="0"/>
                          <a:chExt cx="220345" cy="480322"/>
                        </a:xfrm>
                      </wpg:grpSpPr>
                      <wps:wsp>
                        <wps:cNvPr id="292" name="Conector recto 292"/>
                        <wps:cNvCnPr/>
                        <wps:spPr>
                          <a:xfrm>
                            <a:off x="0" y="40341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Conector recto 293"/>
                        <wps:cNvCnPr/>
                        <wps:spPr>
                          <a:xfrm>
                            <a:off x="0" y="228600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Conector recto 294"/>
                        <wps:cNvCnPr/>
                        <wps:spPr>
                          <a:xfrm>
                            <a:off x="0" y="448235"/>
                            <a:ext cx="1808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Elipse 295"/>
                        <wps:cNvSpPr/>
                        <wps:spPr>
                          <a:xfrm>
                            <a:off x="152400" y="0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Elipse 296"/>
                        <wps:cNvSpPr/>
                        <wps:spPr>
                          <a:xfrm>
                            <a:off x="152400" y="192741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Elipse 297"/>
                        <wps:cNvSpPr/>
                        <wps:spPr>
                          <a:xfrm>
                            <a:off x="152400" y="412377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E4A81F" id="Grupo 291" o:spid="_x0000_s1026" style="position:absolute;margin-left:225.75pt;margin-top:631.55pt;width:17.35pt;height:37.8pt;z-index:251756544" coordsize="220345,480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">
                <v:line id="Conector recto 292" o:spid="_x0000_s1027" style="position:absolute;visibility:visible;mso-wrap-style:square" from="0,40341" to="180340,4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NXwMUAAADcAAAADwAAAGRycy9kb3ducmV2LnhtbESPQWsCMRSE74X+h/AKvdVs9yB2NYoI&#10;paUn3Xpob4/Nc7Ps5mVJUo399UYQPA4z8w2zWCU7iCP50DlW8DopQBA3TnfcKth/v7/MQISIrHFw&#10;TArOFGC1fHxYYKXdiXd0rGMrMoRDhQpMjGMlZWgMWQwTNxJn7+C8xZilb6X2eMpwO8iyKKbSYsd5&#10;weBIG0NNX/9ZBf78k+r/r6nZfWz7cd8X6bdrk1LPT2k9BxEpxXv41v7UCsq3Eq5n8hG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zNXwMUAAADcAAAADwAAAAAAAAAA&#10;AAAAAAChAgAAZHJzL2Rvd25yZXYueG1sUEsFBgAAAAAEAAQA+QAAAJMDAAAAAA==&#10;" strokecolor="#6cc6c9" strokeweight=".5pt">
                  <v:stroke joinstyle="miter"/>
                </v:line>
                <v:line id="Conector recto 293" o:spid="_x0000_s1028" style="position:absolute;visibility:visible;mso-wrap-style:square" from="0,228600" to="18034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/yW8UAAADcAAAADwAAAGRycy9kb3ducmV2LnhtbESPQWsCMRSE7wX/Q3hCbzWrBWm3RhGh&#10;KD3V1UN7e2yem2U3L0uSauyvbwShx2FmvmEWq2R7cSYfWscKppMCBHHtdMuNguPh/ekFRIjIGnvH&#10;pOBKAVbL0cMCS+0uvKdzFRuRIRxKVGBiHEopQ23IYpi4gTh7J+ctxix9I7XHS4bbXs6KYi4ttpwX&#10;DA60MVR31Y9V4K9fqfr9mJv99rMbjl2RvtsmKfU4Tus3EJFS/A/f2zutYPb6DLcz+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/yW8UAAADcAAAADwAAAAAAAAAA&#10;AAAAAAChAgAAZHJzL2Rvd25yZXYueG1sUEsFBgAAAAAEAAQA+QAAAJMDAAAAAA==&#10;" strokecolor="#6cc6c9" strokeweight=".5pt">
                  <v:stroke joinstyle="miter"/>
                </v:line>
                <v:line id="Conector recto 294" o:spid="_x0000_s1029" style="position:absolute;visibility:visible;mso-wrap-style:square" from="0,448235" to="180870,448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ZqL8UAAADcAAAADwAAAGRycy9kb3ducmV2LnhtbESPQWsCMRSE7wX/Q3hCbzWrFGm3RhGh&#10;KD3V1UN7e2yem2U3L0uSauyvbwShx2FmvmEWq2R7cSYfWscKppMCBHHtdMuNguPh/ekFRIjIGnvH&#10;pOBKAVbL0cMCS+0uvKdzFRuRIRxKVGBiHEopQ23IYpi4gTh7J+ctxix9I7XHS4bbXs6KYi4ttpwX&#10;DA60MVR31Y9V4K9fqfr9mJv99rMbjl2RvtsmKfU4Tus3EJFS/A/f2zutYPb6DLcz+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5ZqL8UAAADcAAAADwAAAAAAAAAA&#10;AAAAAAChAgAAZHJzL2Rvd25yZXYueG1sUEsFBgAAAAAEAAQA+QAAAJMDAAAAAA==&#10;" strokecolor="#6cc6c9" strokeweight=".5pt">
                  <v:stroke joinstyle="miter"/>
                </v:line>
                <v:oval id="Elipse 295" o:spid="_x0000_s1030" style="position:absolute;left:152400;width:67945;height:67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r+8QA&#10;AADcAAAADwAAAGRycy9kb3ducmV2LnhtbESPQWsCMRSE70L/Q3gFb5qtULGrUYpQaEUobvXg7bF5&#10;boKbl2UT3fXfG6HgcZiZb5jFqne1uFIbrGcFb+MMBHHpteVKwf7vazQDESKyxtozKbhRgNXyZbDA&#10;XPuOd3QtYiUShEOOCkyMTS5lKA05DGPfECfv5FuHMcm2krrFLsFdLSdZNpUOLacFgw2tDZXn4uIU&#10;dFU4/m6NOZhi8zPdXHa3tbVWqeFr/zkHEamPz/B/+1srmHy8w+NMOg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MK/vEAAAA3AAAAA8AAAAAAAAAAAAAAAAAmAIAAGRycy9k&#10;b3ducmV2LnhtbFBLBQYAAAAABAAEAPUAAACJAwAAAAA=&#10;" strokecolor="#6cc6c9" strokeweight="1pt">
                  <v:stroke joinstyle="miter"/>
                </v:oval>
                <v:oval id="Elipse 296" o:spid="_x0000_s1031" style="position:absolute;left:152400;top:192741;width:67945;height:67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1jMQA&#10;AADcAAAADwAAAGRycy9kb3ducmV2LnhtbESPQWsCMRSE74X+h/AKvdVsPSx1NUoRBCuF4qoHb4/N&#10;cxPcvCyb6K7/vhEEj8PMfMPMFoNrxJW6YD0r+BxlIIgrry3XCva71ccXiBCRNTaeScGNAizmry8z&#10;LLTveUvXMtYiQTgUqMDE2BZShsqQwzDyLXHyTr5zGJPsaqk77BPcNXKcZbl0aDktGGxpaag6lxen&#10;oK/D8e/XmIMpNz/55rK9La21Sr2/Dd9TEJGG+Aw/2mutYDzJ4X4mHQ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etYzEAAAA3AAAAA8AAAAAAAAAAAAAAAAAmAIAAGRycy9k&#10;b3ducmV2LnhtbFBLBQYAAAAABAAEAPUAAACJAwAAAAA=&#10;" strokecolor="#6cc6c9" strokeweight="1pt">
                  <v:stroke joinstyle="miter"/>
                </v:oval>
                <v:oval id="Elipse 297" o:spid="_x0000_s1032" style="position:absolute;left:152400;top:412377;width:67945;height:67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QF8QA&#10;AADcAAAADwAAAGRycy9kb3ducmV2LnhtbESPQWsCMRSE74X+h/AK3mq2HtSuRilCoYpQ3OrB22Pz&#10;3AQ3L8smuuu/N0LB4zAz3zDzZe9qcaU2WM8KPoYZCOLSa8uVgv3f9/sURIjIGmvPpOBGAZaL15c5&#10;5tp3vKNrESuRIBxyVGBibHIpQ2nIYRj6hjh5J986jEm2ldQtdgnuajnKsrF0aDktGGxoZag8Fxen&#10;oKvC8XdrzMEUm/V4c9ndVtZapQZv/dcMRKQ+PsP/7R+tYPQ5gceZdAT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SEBfEAAAA3AAAAA8AAAAAAAAAAAAAAAAAmAIAAGRycy9k&#10;b3ducmV2LnhtbFBLBQYAAAAABAAEAPUAAACJAwAAAAA=&#10;" strokecolor="#6cc6c9" strokeweight="1pt">
                  <v:stroke joinstyle="miter"/>
                </v:oval>
              </v:group>
            </w:pict>
          </mc:Fallback>
        </mc:AlternateContent>
      </w:r>
      <w:r w:rsidR="00385645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2A2BA05" wp14:editId="67C74DBF">
                <wp:simplePos x="0" y="0"/>
                <wp:positionH relativeFrom="margin">
                  <wp:posOffset>3235960</wp:posOffset>
                </wp:positionH>
                <wp:positionV relativeFrom="paragraph">
                  <wp:posOffset>5352415</wp:posOffset>
                </wp:positionV>
                <wp:extent cx="2880995" cy="1404620"/>
                <wp:effectExtent l="0" t="0" r="0" b="254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DB4" w:rsidRPr="00953C4A" w:rsidRDefault="00C42DB4" w:rsidP="0038564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De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  <w:lang w:val="es-MX"/>
                              </w:rPr>
                              <w:t>Julio 2023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a la fecha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A2BA05" id="_x0000_s1034" type="#_x0000_t202" style="position:absolute;margin-left:254.8pt;margin-top:421.45pt;width:226.85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" filled="f" stroked="f">
                <v:textbox style="mso-fit-shape-to-text:t">
                  <w:txbxContent>
                    <w:p w:rsidR="00C42DB4" w:rsidRPr="00953C4A" w:rsidRDefault="00C42DB4" w:rsidP="00385645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De 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  <w:lang w:val="es-MX"/>
                        </w:rPr>
                        <w:t>Julio 2023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a la fecha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564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D3B5ED" wp14:editId="53F6F427">
                <wp:simplePos x="0" y="0"/>
                <wp:positionH relativeFrom="column">
                  <wp:posOffset>3237230</wp:posOffset>
                </wp:positionH>
                <wp:positionV relativeFrom="paragraph">
                  <wp:posOffset>5370195</wp:posOffset>
                </wp:positionV>
                <wp:extent cx="2891790" cy="262255"/>
                <wp:effectExtent l="0" t="0" r="3810" b="4445"/>
                <wp:wrapNone/>
                <wp:docPr id="222" name="Proceso alternativ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26225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C129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222" o:spid="_x0000_s1026" type="#_x0000_t176" style="position:absolute;margin-left:254.9pt;margin-top:422.85pt;width:227.7pt;height:20.6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" fillcolor="#6cc6c9" stroked="f" strokeweight="0">
                <v:stroke joinstyle="round" endcap="round"/>
              </v:shape>
            </w:pict>
          </mc:Fallback>
        </mc:AlternateContent>
      </w:r>
      <w:r w:rsidR="00385645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440158B4" wp14:editId="02B4D7BF">
                <wp:simplePos x="0" y="0"/>
                <wp:positionH relativeFrom="column">
                  <wp:posOffset>2868295</wp:posOffset>
                </wp:positionH>
                <wp:positionV relativeFrom="paragraph">
                  <wp:posOffset>5979160</wp:posOffset>
                </wp:positionV>
                <wp:extent cx="220345" cy="480060"/>
                <wp:effectExtent l="0" t="0" r="27305" b="15240"/>
                <wp:wrapNone/>
                <wp:docPr id="223" name="Grupo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" cy="480060"/>
                          <a:chOff x="0" y="0"/>
                          <a:chExt cx="220345" cy="480322"/>
                        </a:xfrm>
                      </wpg:grpSpPr>
                      <wps:wsp>
                        <wps:cNvPr id="209" name="Conector recto 209"/>
                        <wps:cNvCnPr/>
                        <wps:spPr>
                          <a:xfrm>
                            <a:off x="0" y="40341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Conector recto 211"/>
                        <wps:cNvCnPr/>
                        <wps:spPr>
                          <a:xfrm>
                            <a:off x="0" y="228600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Conector recto 212"/>
                        <wps:cNvCnPr/>
                        <wps:spPr>
                          <a:xfrm>
                            <a:off x="0" y="448235"/>
                            <a:ext cx="1808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Elipse 213"/>
                        <wps:cNvSpPr/>
                        <wps:spPr>
                          <a:xfrm>
                            <a:off x="152400" y="0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Elipse 214"/>
                        <wps:cNvSpPr/>
                        <wps:spPr>
                          <a:xfrm>
                            <a:off x="152400" y="192741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Elipse 215"/>
                        <wps:cNvSpPr/>
                        <wps:spPr>
                          <a:xfrm>
                            <a:off x="152400" y="412377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73A8D" id="Grupo 223" o:spid="_x0000_s1026" style="position:absolute;margin-left:225.85pt;margin-top:470.8pt;width:17.35pt;height:37.8pt;z-index:251743232" coordsize="220345,480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">
                <v:line id="Conector recto 209" o:spid="_x0000_s1027" style="position:absolute;visibility:visible;mso-wrap-style:square" from="0,40341" to="180340,4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1QNsQAAADcAAAADwAAAGRycy9kb3ducmV2LnhtbESPQUsDMRSE74L/ITyhN5vYQ9G1aRFB&#10;FE923UN7e2yem2U3L0sS27S/3giFHoeZ+YZZbbIbxYFC7D1reJgrEMStNz13Gprvt/tHEDEhGxw9&#10;k4YTRdisb29WWBl/5C0d6tSJAuFYoQab0lRJGVtLDuPcT8TF+/HBYSoydNIEPBa4G+VCqaV02HNZ&#10;sDjRq6V2qH+dhnDa5fr8ubTb969hagaV932XtZ7d5ZdnEIlyuoYv7Q+jYaGe4P9MOQ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nVA2xAAAANwAAAAPAAAAAAAAAAAA&#10;AAAAAKECAABkcnMvZG93bnJldi54bWxQSwUGAAAAAAQABAD5AAAAkgMAAAAA&#10;" strokecolor="#6cc6c9" strokeweight=".5pt">
                  <v:stroke joinstyle="miter"/>
                </v:line>
                <v:line id="Conector recto 211" o:spid="_x0000_s1028" style="position:absolute;visibility:visible;mso-wrap-style:square" from="0,228600" to="18034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LK7cQAAADcAAAADwAAAGRycy9kb3ducmV2LnhtbESPQWsCMRSE74L/IbxCb5pdD1K2RhGh&#10;KD3V1UN7e2xeN8tuXpYkauyvbwoFj8PMfMOsNskO4ko+dI4VlPMCBHHjdMetgvPpbfYCIkRkjYNj&#10;UnCnAJv1dLLCSrsbH+lax1ZkCIcKFZgYx0rK0BiyGOZuJM7et/MWY5a+ldrjLcPtIBdFsZQWO84L&#10;BkfaGWr6+mIV+Ptnqn/el+a4/+jHc1+kr65NSj0/pe0riEgpPsL/7YNWsChL+DuTj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MsrtxAAAANwAAAAPAAAAAAAAAAAA&#10;AAAAAKECAABkcnMvZG93bnJldi54bWxQSwUGAAAAAAQABAD5AAAAkgMAAAAA&#10;" strokecolor="#6cc6c9" strokeweight=".5pt">
                  <v:stroke joinstyle="miter"/>
                </v:line>
                <v:line id="Conector recto 212" o:spid="_x0000_s1029" style="position:absolute;visibility:visible;mso-wrap-style:square" from="0,448235" to="180870,448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BUmsQAAADcAAAADwAAAGRycy9kb3ducmV2LnhtbESPQWsCMRSE70L/Q3iF3jTrHqSsRhGh&#10;VHqqWw/t7bF5bpbdvCxJ1Nhfb4RCj8PMfMOsNskO4kI+dI4VzGcFCOLG6Y5bBcevt+kriBCRNQ6O&#10;ScGNAmzWT5MVVtpd+UCXOrYiQzhUqMDEOFZShsaQxTBzI3H2Ts5bjFn6VmqP1wy3gyyLYiEtdpwX&#10;DI60M9T09dkq8LfvVP9+LMzh/bMfj32Rfro2KfXynLZLEJFS/A//tfdaQTkv4XEmHwG5v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4FSaxAAAANwAAAAPAAAAAAAAAAAA&#10;AAAAAKECAABkcnMvZG93bnJldi54bWxQSwUGAAAAAAQABAD5AAAAkgMAAAAA&#10;" strokecolor="#6cc6c9" strokeweight=".5pt">
                  <v:stroke joinstyle="miter"/>
                </v:line>
                <v:oval id="Elipse 213" o:spid="_x0000_s1030" style="position:absolute;left:152400;width:67945;height:67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oVTsQA&#10;AADcAAAADwAAAGRycy9kb3ducmV2LnhtbESPQWsCMRSE74X+h/AKvdWsFkRWo4ggWCmIqz309tg8&#10;N8HNy7KJ7vrvjSB4HGbmG2a26F0trtQG61nBcJCBIC69tlwpOB7WXxMQISJrrD2TghsFWMzf32aY&#10;a9/xnq5FrESCcMhRgYmxyaUMpSGHYeAb4uSdfOswJtlWUrfYJbir5SjLxtKh5bRgsKGVofJcXJyC&#10;rgr/u19j/kyx/RlvL/vbylqr1OdHv5yCiNTHV/jZ3mgFo+E3PM6k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6FU7EAAAA3AAAAA8AAAAAAAAAAAAAAAAAmAIAAGRycy9k&#10;b3ducmV2LnhtbFBLBQYAAAAABAAEAPUAAACJAwAAAAA=&#10;" strokecolor="#6cc6c9" strokeweight="1pt">
                  <v:stroke joinstyle="miter"/>
                </v:oval>
                <v:oval id="Elipse 214" o:spid="_x0000_s1031" style="position:absolute;left:152400;top:192741;width:67945;height:67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NOsQA&#10;AADcAAAADwAAAGRycy9kb3ducmV2LnhtbESPQWsCMRSE74X+h/AKvdWsUkRWo4ggWCmIqz309tg8&#10;N8HNy7KJ7vrvjSB4HGbmG2a26F0trtQG61nBcJCBIC69tlwpOB7WXxMQISJrrD2TghsFWMzf32aY&#10;a9/xnq5FrESCcMhRgYmxyaUMpSGHYeAb4uSdfOswJtlWUrfYJbir5SjLxtKh5bRgsKGVofJcXJyC&#10;rgr/u19j/kyx/RlvL/vbylqr1OdHv5yCiNTHV/jZ3mgFo+E3PM6k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TjTrEAAAA3AAAAA8AAAAAAAAAAAAAAAAAmAIAAGRycy9k&#10;b3ducmV2LnhtbFBLBQYAAAAABAAEAPUAAACJAwAAAAA=&#10;" strokecolor="#6cc6c9" strokeweight="1pt">
                  <v:stroke joinstyle="miter"/>
                </v:oval>
                <v:oval id="Elipse 215" o:spid="_x0000_s1032" style="position:absolute;left:152400;top:412377;width:67945;height:67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8oocQA&#10;AADcAAAADwAAAGRycy9kb3ducmV2LnhtbESPQWsCMRSE74X+h/AKvdWsQkVWo4ggWCmIqz309tg8&#10;N8HNy7KJ7vrvjSB4HGbmG2a26F0trtQG61nBcJCBIC69tlwpOB7WXxMQISJrrD2TghsFWMzf32aY&#10;a9/xnq5FrESCcMhRgYmxyaUMpSGHYeAb4uSdfOswJtlWUrfYJbir5SjLxtKh5bRgsKGVofJcXJyC&#10;rgr/u19j/kyx/RlvL/vbylqr1OdHv5yCiNTHV/jZ3mgFo+E3PM6k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fKKHEAAAA3AAAAA8AAAAAAAAAAAAAAAAAmAIAAGRycy9k&#10;b3ducmV2LnhtbFBLBQYAAAAABAAEAPUAAACJAwAAAAA=&#10;" strokecolor="#6cc6c9" strokeweight="1pt">
                  <v:stroke joinstyle="miter"/>
                </v:oval>
              </v:group>
            </w:pict>
          </mc:Fallback>
        </mc:AlternateContent>
      </w:r>
      <w:r w:rsidR="001468F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F374DE" wp14:editId="47D748F8">
                <wp:simplePos x="0" y="0"/>
                <wp:positionH relativeFrom="column">
                  <wp:posOffset>2869160</wp:posOffset>
                </wp:positionH>
                <wp:positionV relativeFrom="paragraph">
                  <wp:posOffset>5234130</wp:posOffset>
                </wp:positionV>
                <wp:extent cx="4145" cy="4110375"/>
                <wp:effectExtent l="0" t="0" r="34290" b="2349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5" cy="4110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DF6A3" id="Conector recto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pt,412.15pt" to="226.25pt,7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" strokecolor="#6cc6c9" strokeweight=".5pt">
                <v:stroke joinstyle="miter"/>
              </v:line>
            </w:pict>
          </mc:Fallback>
        </mc:AlternateContent>
      </w:r>
      <w:r w:rsidR="001468FC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88014A3" wp14:editId="24A47F11">
                <wp:simplePos x="0" y="0"/>
                <wp:positionH relativeFrom="margin">
                  <wp:posOffset>3411855</wp:posOffset>
                </wp:positionH>
                <wp:positionV relativeFrom="paragraph">
                  <wp:posOffset>4819650</wp:posOffset>
                </wp:positionV>
                <wp:extent cx="2553970" cy="1404620"/>
                <wp:effectExtent l="0" t="0" r="0" b="0"/>
                <wp:wrapSquare wrapText="bothSides"/>
                <wp:docPr id="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DB4" w:rsidRPr="00EC1BC7" w:rsidRDefault="00C42DB4" w:rsidP="0033060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8014A3" id="_x0000_s1035" type="#_x0000_t202" style="position:absolute;margin-left:268.65pt;margin-top:379.5pt;width:201.1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" filled="f" stroked="f">
                <v:textbox style="mso-fit-shape-to-text:t">
                  <w:txbxContent>
                    <w:p w:rsidR="00C42DB4" w:rsidRPr="00EC1BC7" w:rsidRDefault="00C42DB4" w:rsidP="0033060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68F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AB7E73" wp14:editId="2F1EE25C">
                <wp:simplePos x="0" y="0"/>
                <wp:positionH relativeFrom="column">
                  <wp:posOffset>3209813</wp:posOffset>
                </wp:positionH>
                <wp:positionV relativeFrom="paragraph">
                  <wp:posOffset>4869180</wp:posOffset>
                </wp:positionV>
                <wp:extent cx="2988945" cy="360680"/>
                <wp:effectExtent l="0" t="0" r="1905" b="127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BDC1F0" id="Rectángulo redondeado 22" o:spid="_x0000_s1026" style="position:absolute;margin-left:252.75pt;margin-top:383.4pt;width:235.35pt;height:2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" fillcolor="#dadada" stroked="f" strokeweight="1pt">
                <v:stroke joinstyle="miter"/>
              </v:roundrect>
            </w:pict>
          </mc:Fallback>
        </mc:AlternateContent>
      </w:r>
      <w:r w:rsidR="001468FC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6353B70" wp14:editId="53362AA0">
                <wp:simplePos x="0" y="0"/>
                <wp:positionH relativeFrom="margin">
                  <wp:posOffset>-288290</wp:posOffset>
                </wp:positionH>
                <wp:positionV relativeFrom="paragraph">
                  <wp:posOffset>4829810</wp:posOffset>
                </wp:positionV>
                <wp:extent cx="2553970" cy="1404620"/>
                <wp:effectExtent l="0" t="0" r="0" b="0"/>
                <wp:wrapSquare wrapText="bothSides"/>
                <wp:docPr id="2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DB4" w:rsidRPr="00EC1BC7" w:rsidRDefault="00C42DB4" w:rsidP="0033060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353B70" id="_x0000_s1036" type="#_x0000_t202" style="position:absolute;margin-left:-22.7pt;margin-top:380.3pt;width:201.1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" filled="f" stroked="f">
                <v:textbox style="mso-fit-shape-to-text:t">
                  <w:txbxContent>
                    <w:p w:rsidR="00C42DB4" w:rsidRPr="00EC1BC7" w:rsidRDefault="00C42DB4" w:rsidP="0033060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FORMACIÓN ACADÉMICA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68F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0E2E64" wp14:editId="1B168C3F">
                <wp:simplePos x="0" y="0"/>
                <wp:positionH relativeFrom="column">
                  <wp:posOffset>-514764</wp:posOffset>
                </wp:positionH>
                <wp:positionV relativeFrom="paragraph">
                  <wp:posOffset>4871085</wp:posOffset>
                </wp:positionV>
                <wp:extent cx="2988945" cy="360680"/>
                <wp:effectExtent l="0" t="0" r="1905" b="127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14F132" id="Rectángulo redondeado 20" o:spid="_x0000_s1026" style="position:absolute;margin-left:-40.55pt;margin-top:383.55pt;width:235.35pt;height:2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" fillcolor="#dadada" stroked="f" strokeweight="1pt">
                <v:stroke joinstyle="miter"/>
              </v:roundrect>
            </w:pict>
          </mc:Fallback>
        </mc:AlternateContent>
      </w:r>
      <w:r w:rsidR="001468FC" w:rsidRPr="006F118F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B0EFF2A" wp14:editId="195FC387">
                <wp:simplePos x="0" y="0"/>
                <wp:positionH relativeFrom="margin">
                  <wp:posOffset>-567055</wp:posOffset>
                </wp:positionH>
                <wp:positionV relativeFrom="paragraph">
                  <wp:posOffset>3607435</wp:posOffset>
                </wp:positionV>
                <wp:extent cx="6798310" cy="1090295"/>
                <wp:effectExtent l="0" t="0" r="0" b="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8310" cy="109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DB4" w:rsidRPr="001C6EED" w:rsidRDefault="001C6EED" w:rsidP="006134D8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4C4C4C"/>
                              </w:rPr>
                            </w:pPr>
                            <w:r w:rsidRPr="001C6EED">
                              <w:rPr>
                                <w:rFonts w:ascii="Century Gothic" w:hAnsi="Century Gothic" w:cs="Arial"/>
                                <w:color w:val="6C757D"/>
                                <w:shd w:val="clear" w:color="auto" w:fill="FFFFFF"/>
                              </w:rPr>
                              <w:t xml:space="preserve">Soy un pasante en Licenciatura de Tecnologías de la Información en la Universidad </w:t>
                            </w:r>
                            <w:r w:rsidRPr="001C6EED">
                              <w:rPr>
                                <w:rFonts w:ascii="Century Gothic" w:hAnsi="Century Gothic" w:cs="Arial"/>
                                <w:color w:val="6C757D"/>
                                <w:shd w:val="clear" w:color="auto" w:fill="FFFFFF"/>
                              </w:rPr>
                              <w:t>Autónoma</w:t>
                            </w:r>
                            <w:r w:rsidRPr="001C6EED">
                              <w:rPr>
                                <w:rFonts w:ascii="Century Gothic" w:hAnsi="Century Gothic" w:cs="Arial"/>
                                <w:color w:val="6C757D"/>
                                <w:shd w:val="clear" w:color="auto" w:fill="FFFFFF"/>
                              </w:rPr>
                              <w:t xml:space="preserve"> del Estado de Hidalgo, me especializo en el </w:t>
                            </w:r>
                            <w:r w:rsidRPr="001C6EED">
                              <w:rPr>
                                <w:rFonts w:ascii="Century Gothic" w:hAnsi="Century Gothic" w:cs="Arial"/>
                                <w:color w:val="6C757D"/>
                                <w:shd w:val="clear" w:color="auto" w:fill="FFFFFF"/>
                              </w:rPr>
                              <w:t>desarrollo</w:t>
                            </w:r>
                            <w:r w:rsidRPr="001C6EED">
                              <w:rPr>
                                <w:rFonts w:ascii="Century Gothic" w:hAnsi="Century Gothic" w:cs="Arial"/>
                                <w:color w:val="6C757D"/>
                                <w:shd w:val="clear" w:color="auto" w:fill="FFFFFF"/>
                              </w:rPr>
                              <w:t xml:space="preserve"> de sitios web, diseños 3D, creación y diseño de bases de datos y otras </w:t>
                            </w:r>
                            <w:r w:rsidRPr="001C6EED">
                              <w:rPr>
                                <w:rFonts w:ascii="Century Gothic" w:hAnsi="Century Gothic" w:cs="Arial"/>
                                <w:color w:val="6C757D"/>
                                <w:shd w:val="clear" w:color="auto" w:fill="FFFFFF"/>
                              </w:rPr>
                              <w:t>áreas</w:t>
                            </w:r>
                            <w:r w:rsidRPr="001C6EED">
                              <w:rPr>
                                <w:rFonts w:ascii="Century Gothic" w:hAnsi="Century Gothic" w:cs="Arial"/>
                                <w:color w:val="6C757D"/>
                                <w:shd w:val="clear" w:color="auto" w:fill="FFFFFF"/>
                              </w:rPr>
                              <w:t>, soy una persona muy comprometida y responsable, trabajo muy bien en equip</w:t>
                            </w:r>
                            <w:r>
                              <w:rPr>
                                <w:rFonts w:ascii="Century Gothic" w:hAnsi="Century Gothic" w:cs="Arial"/>
                                <w:color w:val="6C757D"/>
                                <w:shd w:val="clear" w:color="auto" w:fill="FFFFFF"/>
                              </w:rPr>
                              <w:t>o y de manera individual, aprend</w:t>
                            </w:r>
                            <w:r w:rsidRPr="001C6EED">
                              <w:rPr>
                                <w:rFonts w:ascii="Century Gothic" w:hAnsi="Century Gothic" w:cs="Arial"/>
                                <w:color w:val="6C757D"/>
                                <w:shd w:val="clear" w:color="auto" w:fill="FFFFFF"/>
                              </w:rPr>
                              <w:t xml:space="preserve">o </w:t>
                            </w:r>
                            <w:r w:rsidRPr="001C6EED">
                              <w:rPr>
                                <w:rFonts w:ascii="Century Gothic" w:hAnsi="Century Gothic" w:cs="Arial"/>
                                <w:color w:val="6C757D"/>
                                <w:shd w:val="clear" w:color="auto" w:fill="FFFFFF"/>
                              </w:rPr>
                              <w:t>rápido</w:t>
                            </w:r>
                            <w:r w:rsidRPr="001C6EED">
                              <w:rPr>
                                <w:rFonts w:ascii="Century Gothic" w:hAnsi="Century Gothic" w:cs="Arial"/>
                                <w:color w:val="6C757D"/>
                                <w:shd w:val="clear" w:color="auto" w:fill="FFFFFF"/>
                              </w:rPr>
                              <w:t xml:space="preserve"> y tengo iniciativa para desarrollar proyectos.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EFF2A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-44.65pt;margin-top:284.05pt;width:535.3pt;height:85.8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" filled="f" stroked="f">
                <v:textbox>
                  <w:txbxContent>
                    <w:p w:rsidR="00C42DB4" w:rsidRPr="001C6EED" w:rsidRDefault="001C6EED" w:rsidP="006134D8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4C4C4C"/>
                        </w:rPr>
                      </w:pPr>
                      <w:r w:rsidRPr="001C6EED">
                        <w:rPr>
                          <w:rFonts w:ascii="Century Gothic" w:hAnsi="Century Gothic" w:cs="Arial"/>
                          <w:color w:val="6C757D"/>
                          <w:shd w:val="clear" w:color="auto" w:fill="FFFFFF"/>
                        </w:rPr>
                        <w:t xml:space="preserve">Soy un pasante en Licenciatura de Tecnologías de la Información en la Universidad </w:t>
                      </w:r>
                      <w:r w:rsidRPr="001C6EED">
                        <w:rPr>
                          <w:rFonts w:ascii="Century Gothic" w:hAnsi="Century Gothic" w:cs="Arial"/>
                          <w:color w:val="6C757D"/>
                          <w:shd w:val="clear" w:color="auto" w:fill="FFFFFF"/>
                        </w:rPr>
                        <w:t>Autónoma</w:t>
                      </w:r>
                      <w:r w:rsidRPr="001C6EED">
                        <w:rPr>
                          <w:rFonts w:ascii="Century Gothic" w:hAnsi="Century Gothic" w:cs="Arial"/>
                          <w:color w:val="6C757D"/>
                          <w:shd w:val="clear" w:color="auto" w:fill="FFFFFF"/>
                        </w:rPr>
                        <w:t xml:space="preserve"> del Estado de Hidalgo, me especializo en el </w:t>
                      </w:r>
                      <w:r w:rsidRPr="001C6EED">
                        <w:rPr>
                          <w:rFonts w:ascii="Century Gothic" w:hAnsi="Century Gothic" w:cs="Arial"/>
                          <w:color w:val="6C757D"/>
                          <w:shd w:val="clear" w:color="auto" w:fill="FFFFFF"/>
                        </w:rPr>
                        <w:t>desarrollo</w:t>
                      </w:r>
                      <w:r w:rsidRPr="001C6EED">
                        <w:rPr>
                          <w:rFonts w:ascii="Century Gothic" w:hAnsi="Century Gothic" w:cs="Arial"/>
                          <w:color w:val="6C757D"/>
                          <w:shd w:val="clear" w:color="auto" w:fill="FFFFFF"/>
                        </w:rPr>
                        <w:t xml:space="preserve"> de sitios web, diseños 3D, creación y diseño de bases de datos y otras </w:t>
                      </w:r>
                      <w:r w:rsidRPr="001C6EED">
                        <w:rPr>
                          <w:rFonts w:ascii="Century Gothic" w:hAnsi="Century Gothic" w:cs="Arial"/>
                          <w:color w:val="6C757D"/>
                          <w:shd w:val="clear" w:color="auto" w:fill="FFFFFF"/>
                        </w:rPr>
                        <w:t>áreas</w:t>
                      </w:r>
                      <w:r w:rsidRPr="001C6EED">
                        <w:rPr>
                          <w:rFonts w:ascii="Century Gothic" w:hAnsi="Century Gothic" w:cs="Arial"/>
                          <w:color w:val="6C757D"/>
                          <w:shd w:val="clear" w:color="auto" w:fill="FFFFFF"/>
                        </w:rPr>
                        <w:t>, soy una persona muy comprometida y responsable, trabajo muy bien en equip</w:t>
                      </w:r>
                      <w:r>
                        <w:rPr>
                          <w:rFonts w:ascii="Century Gothic" w:hAnsi="Century Gothic" w:cs="Arial"/>
                          <w:color w:val="6C757D"/>
                          <w:shd w:val="clear" w:color="auto" w:fill="FFFFFF"/>
                        </w:rPr>
                        <w:t>o y de manera individual, aprend</w:t>
                      </w:r>
                      <w:r w:rsidRPr="001C6EED">
                        <w:rPr>
                          <w:rFonts w:ascii="Century Gothic" w:hAnsi="Century Gothic" w:cs="Arial"/>
                          <w:color w:val="6C757D"/>
                          <w:shd w:val="clear" w:color="auto" w:fill="FFFFFF"/>
                        </w:rPr>
                        <w:t xml:space="preserve">o </w:t>
                      </w:r>
                      <w:r w:rsidRPr="001C6EED">
                        <w:rPr>
                          <w:rFonts w:ascii="Century Gothic" w:hAnsi="Century Gothic" w:cs="Arial"/>
                          <w:color w:val="6C757D"/>
                          <w:shd w:val="clear" w:color="auto" w:fill="FFFFFF"/>
                        </w:rPr>
                        <w:t>rápido</w:t>
                      </w:r>
                      <w:r w:rsidRPr="001C6EED">
                        <w:rPr>
                          <w:rFonts w:ascii="Century Gothic" w:hAnsi="Century Gothic" w:cs="Arial"/>
                          <w:color w:val="6C757D"/>
                          <w:shd w:val="clear" w:color="auto" w:fill="FFFFFF"/>
                        </w:rPr>
                        <w:t xml:space="preserve"> y tengo iniciativa para desarrollar proyectos.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43C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378F71" wp14:editId="7086C2EE">
                <wp:simplePos x="0" y="0"/>
                <wp:positionH relativeFrom="page">
                  <wp:posOffset>3175</wp:posOffset>
                </wp:positionH>
                <wp:positionV relativeFrom="paragraph">
                  <wp:posOffset>4722495</wp:posOffset>
                </wp:positionV>
                <wp:extent cx="7550785" cy="81915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81915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6803D" id="Rectángulo 16" o:spid="_x0000_s1026" style="position:absolute;margin-left:.25pt;margin-top:371.85pt;width:594.55pt;height:6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" fillcolor="#6cc6c9" stroked="f" strokeweight="1pt">
                <w10:wrap anchorx="page"/>
              </v:rect>
            </w:pict>
          </mc:Fallback>
        </mc:AlternateContent>
      </w:r>
      <w:r w:rsidR="008A4E01">
        <w:rPr>
          <w:noProof/>
          <w:lang w:val="es-MX" w:eastAsia="es-MX"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posOffset>2088083</wp:posOffset>
            </wp:positionH>
            <wp:positionV relativeFrom="paragraph">
              <wp:posOffset>-275590</wp:posOffset>
            </wp:positionV>
            <wp:extent cx="1556425" cy="1670310"/>
            <wp:effectExtent l="0" t="0" r="5715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_2_resume_semana3_mexico_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425" cy="167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4E01">
        <w:rPr>
          <w:noProof/>
          <w:lang w:val="es-MX" w:eastAsia="es-MX"/>
        </w:rPr>
        <w:drawing>
          <wp:anchor distT="0" distB="0" distL="114300" distR="114300" simplePos="0" relativeHeight="25164288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69334" cy="242218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_2_resume_semana3_mexico_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334" cy="2422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969" w:rsidRPr="00E12969">
        <w:t xml:space="preserve"> </w:t>
      </w:r>
      <w:r w:rsidR="00E12969">
        <w:rPr>
          <w:noProof/>
          <w:lang w:val="es-MX"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ctángulo 23" descr="icono-edad - Clínica Dental More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927908" id="Rectángulo 23" o:spid="_x0000_s1026" alt="icono-edad - Clínica Dental Morel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nBEMK3AIAAOc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8F3CD3" w:rsidRDefault="003839CB">
      <w:r w:rsidRPr="00157FDB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6352540</wp:posOffset>
                </wp:positionV>
                <wp:extent cx="3590925" cy="2876550"/>
                <wp:effectExtent l="0" t="0" r="9525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DB4" w:rsidRPr="008F3CD3" w:rsidRDefault="00C42DB4" w:rsidP="00157FD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3CD3">
                              <w:rPr>
                                <w:rFonts w:ascii="Century Gothic" w:hAnsi="Century Gothic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>Diseño de sitios web.</w:t>
                            </w:r>
                          </w:p>
                          <w:p w:rsidR="00C42DB4" w:rsidRPr="008F3CD3" w:rsidRDefault="00C42DB4" w:rsidP="00157FDB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3CD3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>Html: 30%</w:t>
                            </w:r>
                          </w:p>
                          <w:p w:rsidR="00C42DB4" w:rsidRPr="008F3CD3" w:rsidRDefault="00C42DB4" w:rsidP="00157FDB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3CD3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>CSS: 25%</w:t>
                            </w:r>
                          </w:p>
                          <w:p w:rsidR="00C42DB4" w:rsidRPr="008F3CD3" w:rsidRDefault="00C42DB4" w:rsidP="00157FDB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3CD3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 xml:space="preserve">JS: </w:t>
                            </w:r>
                            <w:r w:rsidR="001C6EED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>1</w:t>
                            </w:r>
                            <w:r w:rsidRPr="008F3CD3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>5%</w:t>
                            </w:r>
                          </w:p>
                          <w:p w:rsidR="00C42DB4" w:rsidRPr="008F3CD3" w:rsidRDefault="00C42DB4" w:rsidP="00157FDB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3CD3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>PHP: 20%</w:t>
                            </w:r>
                          </w:p>
                          <w:p w:rsidR="00C42DB4" w:rsidRPr="008F3CD3" w:rsidRDefault="00C42DB4" w:rsidP="00157FD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3CD3">
                              <w:rPr>
                                <w:rFonts w:ascii="Century Gothic" w:hAnsi="Century Gothic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>Desarrollo de Bases de datos</w:t>
                            </w:r>
                          </w:p>
                          <w:p w:rsidR="00C42DB4" w:rsidRPr="008F3CD3" w:rsidRDefault="00C42DB4" w:rsidP="00157FDB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3CD3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>Xampp: 50%</w:t>
                            </w:r>
                          </w:p>
                          <w:p w:rsidR="00C42DB4" w:rsidRPr="008F3CD3" w:rsidRDefault="00C42DB4" w:rsidP="00157FDB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3CD3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>MySQL: 35%</w:t>
                            </w:r>
                          </w:p>
                          <w:p w:rsidR="00C42DB4" w:rsidRPr="008F3CD3" w:rsidRDefault="00C42DB4" w:rsidP="00157FDB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3CD3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>WampServer: 50%</w:t>
                            </w:r>
                          </w:p>
                          <w:p w:rsidR="00C42DB4" w:rsidRPr="008F3CD3" w:rsidRDefault="00C42DB4" w:rsidP="00157FD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3CD3">
                              <w:rPr>
                                <w:rFonts w:ascii="Century Gothic" w:hAnsi="Century Gothic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>Creación de Publicidad Empresarial</w:t>
                            </w:r>
                          </w:p>
                          <w:p w:rsidR="00C42DB4" w:rsidRPr="003839CB" w:rsidRDefault="00C42DB4" w:rsidP="00AF3C45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3CD3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 xml:space="preserve">Photoshop: </w:t>
                            </w:r>
                            <w:r w:rsidR="001C6EED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>10</w:t>
                            </w:r>
                            <w:r w:rsidRPr="008F3CD3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>%</w:t>
                            </w:r>
                          </w:p>
                          <w:p w:rsidR="00C42DB4" w:rsidRDefault="00C42DB4" w:rsidP="003839CB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s-MX"/>
                              </w:rPr>
                            </w:pPr>
                            <w:r w:rsidRPr="003839C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s-MX"/>
                              </w:rPr>
                              <w:t>IDIOMAS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s-MX"/>
                              </w:rPr>
                              <w:t>:</w:t>
                            </w:r>
                          </w:p>
                          <w:p w:rsidR="00C42DB4" w:rsidRDefault="00C42DB4" w:rsidP="003839CB">
                            <w:pPr>
                              <w:ind w:firstLine="708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s-MX"/>
                              </w:rPr>
                              <w:t>Inglés: A2</w:t>
                            </w:r>
                          </w:p>
                          <w:p w:rsidR="00C42DB4" w:rsidRPr="003839CB" w:rsidRDefault="00C42DB4" w:rsidP="003839CB">
                            <w:pPr>
                              <w:ind w:firstLine="708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s-MX"/>
                              </w:rPr>
                              <w:t>Certificado: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61.5pt;margin-top:500.2pt;width:282.75pt;height:226.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" stroked="f">
                <v:textbox>
                  <w:txbxContent>
                    <w:p w:rsidR="00C42DB4" w:rsidRPr="008F3CD3" w:rsidRDefault="00C42DB4" w:rsidP="00157FD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8F3CD3">
                        <w:rPr>
                          <w:rFonts w:ascii="Century Gothic" w:hAnsi="Century Gothic"/>
                          <w:b/>
                          <w:i/>
                          <w:color w:val="000000" w:themeColor="text1"/>
                          <w:sz w:val="20"/>
                          <w:szCs w:val="20"/>
                          <w:lang w:val="es-MX"/>
                        </w:rPr>
                        <w:t>Diseño de sitios web.</w:t>
                      </w:r>
                    </w:p>
                    <w:p w:rsidR="00C42DB4" w:rsidRPr="008F3CD3" w:rsidRDefault="00C42DB4" w:rsidP="00157FDB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8F3CD3"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  <w:lang w:val="es-MX"/>
                        </w:rPr>
                        <w:t>Html: 30%</w:t>
                      </w:r>
                    </w:p>
                    <w:p w:rsidR="00C42DB4" w:rsidRPr="008F3CD3" w:rsidRDefault="00C42DB4" w:rsidP="00157FDB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8F3CD3"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  <w:lang w:val="es-MX"/>
                        </w:rPr>
                        <w:t>CSS: 25%</w:t>
                      </w:r>
                    </w:p>
                    <w:p w:rsidR="00C42DB4" w:rsidRPr="008F3CD3" w:rsidRDefault="00C42DB4" w:rsidP="00157FDB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8F3CD3"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  <w:lang w:val="es-MX"/>
                        </w:rPr>
                        <w:t xml:space="preserve">JS: </w:t>
                      </w:r>
                      <w:r w:rsidR="001C6EED"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  <w:lang w:val="es-MX"/>
                        </w:rPr>
                        <w:t>1</w:t>
                      </w:r>
                      <w:r w:rsidRPr="008F3CD3"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  <w:lang w:val="es-MX"/>
                        </w:rPr>
                        <w:t>5%</w:t>
                      </w:r>
                    </w:p>
                    <w:p w:rsidR="00C42DB4" w:rsidRPr="008F3CD3" w:rsidRDefault="00C42DB4" w:rsidP="00157FDB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8F3CD3"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  <w:lang w:val="es-MX"/>
                        </w:rPr>
                        <w:t>PHP: 20%</w:t>
                      </w:r>
                    </w:p>
                    <w:p w:rsidR="00C42DB4" w:rsidRPr="008F3CD3" w:rsidRDefault="00C42DB4" w:rsidP="00157FD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8F3CD3">
                        <w:rPr>
                          <w:rFonts w:ascii="Century Gothic" w:hAnsi="Century Gothic"/>
                          <w:b/>
                          <w:i/>
                          <w:color w:val="000000" w:themeColor="text1"/>
                          <w:sz w:val="20"/>
                          <w:szCs w:val="20"/>
                          <w:lang w:val="es-MX"/>
                        </w:rPr>
                        <w:t>Desarrollo de Bases de datos</w:t>
                      </w:r>
                    </w:p>
                    <w:p w:rsidR="00C42DB4" w:rsidRPr="008F3CD3" w:rsidRDefault="00C42DB4" w:rsidP="00157FDB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8F3CD3"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  <w:lang w:val="es-MX"/>
                        </w:rPr>
                        <w:t>Xampp: 50%</w:t>
                      </w:r>
                    </w:p>
                    <w:p w:rsidR="00C42DB4" w:rsidRPr="008F3CD3" w:rsidRDefault="00C42DB4" w:rsidP="00157FDB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8F3CD3"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  <w:lang w:val="es-MX"/>
                        </w:rPr>
                        <w:t>MySQL: 35%</w:t>
                      </w:r>
                    </w:p>
                    <w:p w:rsidR="00C42DB4" w:rsidRPr="008F3CD3" w:rsidRDefault="00C42DB4" w:rsidP="00157FDB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8F3CD3"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  <w:lang w:val="es-MX"/>
                        </w:rPr>
                        <w:t>WampServer: 50%</w:t>
                      </w:r>
                    </w:p>
                    <w:p w:rsidR="00C42DB4" w:rsidRPr="008F3CD3" w:rsidRDefault="00C42DB4" w:rsidP="00157FD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8F3CD3">
                        <w:rPr>
                          <w:rFonts w:ascii="Century Gothic" w:hAnsi="Century Gothic"/>
                          <w:b/>
                          <w:i/>
                          <w:color w:val="000000" w:themeColor="text1"/>
                          <w:sz w:val="20"/>
                          <w:szCs w:val="20"/>
                          <w:lang w:val="es-MX"/>
                        </w:rPr>
                        <w:t>Creación de Publicidad Empresarial</w:t>
                      </w:r>
                    </w:p>
                    <w:p w:rsidR="00C42DB4" w:rsidRPr="003839CB" w:rsidRDefault="00C42DB4" w:rsidP="00AF3C45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8F3CD3"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  <w:lang w:val="es-MX"/>
                        </w:rPr>
                        <w:t xml:space="preserve">Photoshop: </w:t>
                      </w:r>
                      <w:r w:rsidR="001C6EED"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  <w:lang w:val="es-MX"/>
                        </w:rPr>
                        <w:t>10</w:t>
                      </w:r>
                      <w:r w:rsidRPr="008F3CD3"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  <w:lang w:val="es-MX"/>
                        </w:rPr>
                        <w:t>%</w:t>
                      </w:r>
                    </w:p>
                    <w:p w:rsidR="00C42DB4" w:rsidRDefault="00C42DB4" w:rsidP="003839CB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0000" w:themeColor="text1"/>
                          <w:lang w:val="es-MX"/>
                        </w:rPr>
                      </w:pPr>
                      <w:r w:rsidRPr="003839CB">
                        <w:rPr>
                          <w:rFonts w:ascii="Century Gothic" w:hAnsi="Century Gothic"/>
                          <w:b/>
                          <w:color w:val="000000" w:themeColor="text1"/>
                          <w:lang w:val="es-MX"/>
                        </w:rPr>
                        <w:t>IDIOMAS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lang w:val="es-MX"/>
                        </w:rPr>
                        <w:t>:</w:t>
                      </w:r>
                    </w:p>
                    <w:p w:rsidR="00C42DB4" w:rsidRDefault="00C42DB4" w:rsidP="003839CB">
                      <w:pPr>
                        <w:ind w:firstLine="708"/>
                        <w:rPr>
                          <w:rFonts w:ascii="Century Gothic" w:hAnsi="Century Gothic"/>
                          <w:b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lang w:val="es-MX"/>
                        </w:rPr>
                        <w:t>Inglés: A2</w:t>
                      </w:r>
                    </w:p>
                    <w:p w:rsidR="00C42DB4" w:rsidRPr="003839CB" w:rsidRDefault="00C42DB4" w:rsidP="003839CB">
                      <w:pPr>
                        <w:ind w:firstLine="708"/>
                        <w:rPr>
                          <w:rFonts w:ascii="Century Gothic" w:hAnsi="Century Gothic"/>
                          <w:b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lang w:val="es-MX"/>
                        </w:rPr>
                        <w:t>Certificado: no</w:t>
                      </w:r>
                    </w:p>
                  </w:txbxContent>
                </v:textbox>
              </v:shape>
            </w:pict>
          </mc:Fallback>
        </mc:AlternateContent>
      </w:r>
      <w:r w:rsidR="00B378B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9583" behindDoc="0" locked="0" layoutInCell="1" allowOverlap="1" wp14:anchorId="498838A9" wp14:editId="09F293A0">
                <wp:simplePos x="0" y="0"/>
                <wp:positionH relativeFrom="page">
                  <wp:posOffset>12700</wp:posOffset>
                </wp:positionH>
                <wp:positionV relativeFrom="paragraph">
                  <wp:posOffset>5828664</wp:posOffset>
                </wp:positionV>
                <wp:extent cx="3762375" cy="104775"/>
                <wp:effectExtent l="0" t="0" r="9525" b="9525"/>
                <wp:wrapNone/>
                <wp:docPr id="208" name="Rectángul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04775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5F742" id="Rectángulo 208" o:spid="_x0000_s1026" style="position:absolute;margin-left:1pt;margin-top:458.95pt;width:296.25pt;height:8.25pt;z-index:25177958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" fillcolor="#6cc6c9" stroked="f" strokeweight="1pt">
                <w10:wrap anchorx="page"/>
              </v:rect>
            </w:pict>
          </mc:Fallback>
        </mc:AlternateContent>
      </w:r>
      <w:r w:rsidR="00B378B9">
        <w:rPr>
          <w:noProof/>
          <w:lang w:val="es-MX" w:eastAsia="es-MX"/>
        </w:rPr>
        <w:drawing>
          <wp:anchor distT="0" distB="0" distL="114300" distR="114300" simplePos="0" relativeHeight="251782144" behindDoc="1" locked="0" layoutInCell="1" allowOverlap="1">
            <wp:simplePos x="0" y="0"/>
            <wp:positionH relativeFrom="margin">
              <wp:posOffset>38100</wp:posOffset>
            </wp:positionH>
            <wp:positionV relativeFrom="paragraph">
              <wp:posOffset>2075815</wp:posOffset>
            </wp:positionV>
            <wp:extent cx="304800" cy="304800"/>
            <wp:effectExtent l="0" t="0" r="0" b="0"/>
            <wp:wrapTight wrapText="bothSides">
              <wp:wrapPolygon edited="0">
                <wp:start x="4050" y="0"/>
                <wp:lineTo x="1350" y="6750"/>
                <wp:lineTo x="1350" y="12150"/>
                <wp:lineTo x="4050" y="20250"/>
                <wp:lineTo x="16200" y="20250"/>
                <wp:lineTo x="18900" y="12150"/>
                <wp:lineTo x="18900" y="6750"/>
                <wp:lineTo x="16200" y="0"/>
                <wp:lineTo x="405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cono-eda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8B9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173BA582" wp14:editId="66492685">
                <wp:simplePos x="0" y="0"/>
                <wp:positionH relativeFrom="margin">
                  <wp:posOffset>-209550</wp:posOffset>
                </wp:positionH>
                <wp:positionV relativeFrom="paragraph">
                  <wp:posOffset>5960745</wp:posOffset>
                </wp:positionV>
                <wp:extent cx="2553970" cy="1404620"/>
                <wp:effectExtent l="0" t="0" r="0" b="0"/>
                <wp:wrapSquare wrapText="bothSides"/>
                <wp:docPr id="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DB4" w:rsidRPr="00B378B9" w:rsidRDefault="00C42DB4" w:rsidP="00B378B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3BA582" id="_x0000_s1039" type="#_x0000_t202" style="position:absolute;margin-left:-16.5pt;margin-top:469.35pt;width:201.1pt;height:110.6pt;z-index:251807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" filled="f" stroked="f">
                <v:textbox style="mso-fit-shape-to-text:t">
                  <w:txbxContent>
                    <w:p w:rsidR="00C42DB4" w:rsidRPr="00B378B9" w:rsidRDefault="00C42DB4" w:rsidP="00B378B9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>HABILIDADES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78B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7" behindDoc="0" locked="0" layoutInCell="1" allowOverlap="1" wp14:anchorId="78B90D45" wp14:editId="6E3F028E">
                <wp:simplePos x="0" y="0"/>
                <wp:positionH relativeFrom="column">
                  <wp:posOffset>-1219200</wp:posOffset>
                </wp:positionH>
                <wp:positionV relativeFrom="paragraph">
                  <wp:posOffset>5981065</wp:posOffset>
                </wp:positionV>
                <wp:extent cx="4090035" cy="85725"/>
                <wp:effectExtent l="0" t="0" r="5715" b="9525"/>
                <wp:wrapNone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035" cy="85725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2063C" id="Rectángulo 220" o:spid="_x0000_s1026" style="position:absolute;margin-left:-96pt;margin-top:470.95pt;width:322.05pt;height:6.75pt;z-index:251803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" fillcolor="#dadada" stroked="f" strokeweight="1pt"/>
            </w:pict>
          </mc:Fallback>
        </mc:AlternateContent>
      </w:r>
      <w:r w:rsidR="00B378B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0007688" wp14:editId="6CD00397">
                <wp:simplePos x="0" y="0"/>
                <wp:positionH relativeFrom="column">
                  <wp:posOffset>-390525</wp:posOffset>
                </wp:positionH>
                <wp:positionV relativeFrom="paragraph">
                  <wp:posOffset>5933440</wp:posOffset>
                </wp:positionV>
                <wp:extent cx="2905760" cy="360868"/>
                <wp:effectExtent l="0" t="0" r="0" b="0"/>
                <wp:wrapNone/>
                <wp:docPr id="219" name="Redondear rectángulo de esquina del mismo lad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05760" cy="360868"/>
                        </a:xfrm>
                        <a:prstGeom prst="round2SameRect">
                          <a:avLst/>
                        </a:prstGeom>
                        <a:solidFill>
                          <a:srgbClr val="4B7F8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B1041" id="Redondear rectángulo de esquina del mismo lado 219" o:spid="_x0000_s1026" style="position:absolute;margin-left:-30.75pt;margin-top:467.2pt;width:228.8pt;height:28.4pt;rotation:18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05760,360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" path="m60146,l2845614,v33218,,60146,26928,60146,60146l2905760,360868r,l,360868r,l,60146c,26928,26928,,60146,xe" fillcolor="#4b7f83" stroked="f" strokeweight="1pt">
                <v:stroke joinstyle="miter"/>
                <v:path arrowok="t" o:connecttype="custom" o:connectlocs="60146,0;2845614,0;2905760,60146;2905760,360868;2905760,360868;0,360868;0,360868;0,60146;60146,0" o:connectangles="0,0,0,0,0,0,0,0,0"/>
              </v:shape>
            </w:pict>
          </mc:Fallback>
        </mc:AlternateContent>
      </w:r>
      <w:r w:rsidR="00B378B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8527" behindDoc="0" locked="0" layoutInCell="1" allowOverlap="1" wp14:anchorId="0BB6A5A1" wp14:editId="78FCC603">
                <wp:simplePos x="0" y="0"/>
                <wp:positionH relativeFrom="column">
                  <wp:posOffset>-428625</wp:posOffset>
                </wp:positionH>
                <wp:positionV relativeFrom="paragraph">
                  <wp:posOffset>5974117</wp:posOffset>
                </wp:positionV>
                <wp:extent cx="2988945" cy="360680"/>
                <wp:effectExtent l="0" t="0" r="1905" b="1270"/>
                <wp:wrapNone/>
                <wp:docPr id="210" name="Rectángulo redondead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C54DA3" id="Rectángulo redondeado 210" o:spid="_x0000_s1026" style="position:absolute;margin-left:-33.75pt;margin-top:470.4pt;width:235.35pt;height:28.4pt;z-index:2517985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" fillcolor="#dadada" stroked="f" strokeweight="1pt">
                <v:stroke joinstyle="miter"/>
              </v:roundrect>
            </w:pict>
          </mc:Fallback>
        </mc:AlternateContent>
      </w:r>
      <w:r w:rsidR="00B378B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16D8B42" wp14:editId="728445CE">
                <wp:simplePos x="0" y="0"/>
                <wp:positionH relativeFrom="page">
                  <wp:align>left</wp:align>
                </wp:positionH>
                <wp:positionV relativeFrom="paragraph">
                  <wp:posOffset>5923280</wp:posOffset>
                </wp:positionV>
                <wp:extent cx="3785235" cy="142875"/>
                <wp:effectExtent l="0" t="0" r="5715" b="9525"/>
                <wp:wrapNone/>
                <wp:docPr id="207" name="Rectángul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235" cy="142875"/>
                        </a:xfrm>
                        <a:prstGeom prst="rect">
                          <a:avLst/>
                        </a:prstGeom>
                        <a:solidFill>
                          <a:srgbClr val="4B7F8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640A5" id="Rectángulo 207" o:spid="_x0000_s1026" style="position:absolute;margin-left:0;margin-top:466.4pt;width:298.05pt;height:11.25pt;z-index:251799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" fillcolor="#4b7f83" stroked="f" strokeweight="1pt">
                <w10:wrap anchorx="page"/>
              </v:rect>
            </w:pict>
          </mc:Fallback>
        </mc:AlternateContent>
      </w:r>
      <w:r w:rsidR="008F3CD3">
        <w:br w:type="page"/>
      </w:r>
      <w:bookmarkStart w:id="0" w:name="_GoBack"/>
      <w:bookmarkEnd w:id="0"/>
    </w:p>
    <w:p w:rsidR="0033354E" w:rsidRDefault="00C42DB4"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812864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475615</wp:posOffset>
                </wp:positionV>
                <wp:extent cx="3009900" cy="3133725"/>
                <wp:effectExtent l="0" t="0" r="19050" b="28575"/>
                <wp:wrapSquare wrapText="bothSides"/>
                <wp:docPr id="2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313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DB4" w:rsidRPr="003839CB" w:rsidRDefault="00C42DB4" w:rsidP="003839C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>Mtro.</w:t>
                            </w:r>
                            <w:r w:rsidRPr="003839CB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Alonso Ernesto Solis Galindo (Coordinador de Tecnologías de la I. UAEH.)</w:t>
                            </w:r>
                          </w:p>
                          <w:p w:rsidR="00C42DB4" w:rsidRPr="003839CB" w:rsidRDefault="00C42DB4" w:rsidP="003839CB">
                            <w:pPr>
                              <w:ind w:firstLine="708"/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839CB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(771)71-72-00-0 ext 5717 </w:t>
                            </w:r>
                          </w:p>
                          <w:p w:rsidR="00C42DB4" w:rsidRDefault="00C42DB4" w:rsidP="003839CB">
                            <w:pPr>
                              <w:ind w:firstLine="708"/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839CB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Correo: </w:t>
                            </w:r>
                            <w:hyperlink r:id="rId16" w:history="1">
                              <w:r w:rsidRPr="00EB5E65">
                                <w:rPr>
                                  <w:rStyle w:val="Hipervnculo"/>
                                  <w:rFonts w:ascii="Century Gothic" w:hAnsi="Century Gothic"/>
                                  <w:i/>
                                  <w:sz w:val="20"/>
                                  <w:szCs w:val="20"/>
                                </w:rPr>
                                <w:t>soliser@uaeh.edu.mx</w:t>
                              </w:r>
                            </w:hyperlink>
                          </w:p>
                          <w:p w:rsidR="00C42DB4" w:rsidRPr="003839CB" w:rsidRDefault="00C42DB4" w:rsidP="003839C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839CB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Evangelina Lezama León (Dra. Investigadora UAEH)</w:t>
                            </w:r>
                          </w:p>
                          <w:p w:rsidR="00C42DB4" w:rsidRPr="00C42DB4" w:rsidRDefault="00C42DB4" w:rsidP="00C42DB4">
                            <w:pPr>
                              <w:ind w:firstLine="708"/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42DB4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77-11-96-67-44</w:t>
                            </w:r>
                          </w:p>
                          <w:p w:rsidR="00C42DB4" w:rsidRDefault="00C42DB4" w:rsidP="00C42DB4">
                            <w:pPr>
                              <w:ind w:firstLine="708"/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42DB4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Correo: </w:t>
                            </w:r>
                            <w:hyperlink r:id="rId17" w:history="1">
                              <w:r w:rsidRPr="00EB5E65">
                                <w:rPr>
                                  <w:rStyle w:val="Hipervnculo"/>
                                  <w:rFonts w:ascii="Century Gothic" w:hAnsi="Century Gothic"/>
                                  <w:i/>
                                  <w:sz w:val="20"/>
                                  <w:szCs w:val="20"/>
                                </w:rPr>
                                <w:t>evangeli@uaeh.edu.mx</w:t>
                              </w:r>
                            </w:hyperlink>
                          </w:p>
                          <w:p w:rsidR="00C42DB4" w:rsidRPr="00C42DB4" w:rsidRDefault="00C42DB4" w:rsidP="00C42DB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 xml:space="preserve">Eder </w:t>
                            </w:r>
                            <w:r w:rsidR="001C6EED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>Geovanni Ramirez Corona</w:t>
                            </w:r>
                          </w:p>
                          <w:p w:rsidR="00C42DB4" w:rsidRPr="00C42DB4" w:rsidRDefault="00746917" w:rsidP="00C42DB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8" w:history="1">
                              <w:r w:rsidR="00C42DB4" w:rsidRPr="00EB5E65">
                                <w:rPr>
                                  <w:rStyle w:val="Hipervnculo"/>
                                  <w:rFonts w:ascii="Century Gothic" w:hAnsi="Century Gothic"/>
                                  <w:i/>
                                  <w:sz w:val="20"/>
                                  <w:szCs w:val="20"/>
                                  <w:lang w:val="es-MX"/>
                                </w:rPr>
                                <w:t>Eder_ramirez@uaeh.edu.mx</w:t>
                              </w:r>
                            </w:hyperlink>
                          </w:p>
                          <w:p w:rsidR="00C42DB4" w:rsidRPr="00C42DB4" w:rsidRDefault="00C42DB4" w:rsidP="00C42DB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>5539611688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59.5pt;margin-top:37.45pt;width:237pt;height:246.7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">
                <v:textbox>
                  <w:txbxContent>
                    <w:p w:rsidR="00C42DB4" w:rsidRPr="003839CB" w:rsidRDefault="00C42DB4" w:rsidP="003839C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  <w:lang w:val="es-MX"/>
                        </w:rPr>
                        <w:t>Mtro.</w:t>
                      </w:r>
                      <w:r w:rsidRPr="003839CB"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</w:rPr>
                        <w:t>Alonso Ernesto Solis Galindo (Coordinador de Tecnologías de la I. UAEH.)</w:t>
                      </w:r>
                    </w:p>
                    <w:p w:rsidR="00C42DB4" w:rsidRPr="003839CB" w:rsidRDefault="00C42DB4" w:rsidP="003839CB">
                      <w:pPr>
                        <w:ind w:firstLine="708"/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3839CB"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(771)71-72-00-0 ext 5717 </w:t>
                      </w:r>
                    </w:p>
                    <w:p w:rsidR="00C42DB4" w:rsidRDefault="00C42DB4" w:rsidP="003839CB">
                      <w:pPr>
                        <w:ind w:firstLine="708"/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3839CB"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Correo: </w:t>
                      </w:r>
                      <w:hyperlink r:id="rId19" w:history="1">
                        <w:r w:rsidRPr="00EB5E65">
                          <w:rPr>
                            <w:rStyle w:val="Hipervnculo"/>
                            <w:rFonts w:ascii="Century Gothic" w:hAnsi="Century Gothic"/>
                            <w:i/>
                            <w:sz w:val="20"/>
                            <w:szCs w:val="20"/>
                          </w:rPr>
                          <w:t>soliser@uaeh.edu.mx</w:t>
                        </w:r>
                      </w:hyperlink>
                    </w:p>
                    <w:p w:rsidR="00C42DB4" w:rsidRPr="003839CB" w:rsidRDefault="00C42DB4" w:rsidP="003839C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3839CB"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</w:rPr>
                        <w:t>Evangelina Lezama León (Dra. Investigadora UAEH)</w:t>
                      </w:r>
                    </w:p>
                    <w:p w:rsidR="00C42DB4" w:rsidRPr="00C42DB4" w:rsidRDefault="00C42DB4" w:rsidP="00C42DB4">
                      <w:pPr>
                        <w:ind w:firstLine="708"/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C42DB4"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</w:rPr>
                        <w:t>77-11-96-67-44</w:t>
                      </w:r>
                    </w:p>
                    <w:p w:rsidR="00C42DB4" w:rsidRDefault="00C42DB4" w:rsidP="00C42DB4">
                      <w:pPr>
                        <w:ind w:firstLine="708"/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C42DB4"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Correo: </w:t>
                      </w:r>
                      <w:hyperlink r:id="rId20" w:history="1">
                        <w:r w:rsidRPr="00EB5E65">
                          <w:rPr>
                            <w:rStyle w:val="Hipervnculo"/>
                            <w:rFonts w:ascii="Century Gothic" w:hAnsi="Century Gothic"/>
                            <w:i/>
                            <w:sz w:val="20"/>
                            <w:szCs w:val="20"/>
                          </w:rPr>
                          <w:t>evangeli@uaeh.edu.mx</w:t>
                        </w:r>
                      </w:hyperlink>
                    </w:p>
                    <w:p w:rsidR="00C42DB4" w:rsidRPr="00C42DB4" w:rsidRDefault="00C42DB4" w:rsidP="00C42DB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  <w:lang w:val="es-MX"/>
                        </w:rPr>
                        <w:t xml:space="preserve">Eder </w:t>
                      </w:r>
                      <w:r w:rsidR="001C6EED"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  <w:lang w:val="es-MX"/>
                        </w:rPr>
                        <w:t>Geovanni Ramirez Corona</w:t>
                      </w:r>
                    </w:p>
                    <w:p w:rsidR="00C42DB4" w:rsidRPr="00C42DB4" w:rsidRDefault="00746917" w:rsidP="00C42DB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hyperlink r:id="rId21" w:history="1">
                        <w:r w:rsidR="00C42DB4" w:rsidRPr="00EB5E65">
                          <w:rPr>
                            <w:rStyle w:val="Hipervnculo"/>
                            <w:rFonts w:ascii="Century Gothic" w:hAnsi="Century Gothic"/>
                            <w:i/>
                            <w:sz w:val="20"/>
                            <w:szCs w:val="20"/>
                            <w:lang w:val="es-MX"/>
                          </w:rPr>
                          <w:t>Eder_ramirez@uaeh.edu.mx</w:t>
                        </w:r>
                      </w:hyperlink>
                    </w:p>
                    <w:p w:rsidR="00C42DB4" w:rsidRPr="00C42DB4" w:rsidRDefault="00C42DB4" w:rsidP="00C42DB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  <w:lang w:val="es-MX"/>
                        </w:rPr>
                        <w:t>5539611688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39CB" w:rsidRPr="008F3CD3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43433F69" wp14:editId="05E48041">
                <wp:simplePos x="0" y="0"/>
                <wp:positionH relativeFrom="margin">
                  <wp:posOffset>-247650</wp:posOffset>
                </wp:positionH>
                <wp:positionV relativeFrom="paragraph">
                  <wp:posOffset>1806576</wp:posOffset>
                </wp:positionV>
                <wp:extent cx="2553970" cy="1404620"/>
                <wp:effectExtent l="0" t="0" r="0" b="0"/>
                <wp:wrapSquare wrapText="bothSides"/>
                <wp:docPr id="2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DB4" w:rsidRPr="008F3CD3" w:rsidRDefault="00C42DB4" w:rsidP="003839CB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>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433F69" id="_x0000_s1041" type="#_x0000_t202" style="position:absolute;margin-left:-19.5pt;margin-top:142.25pt;width:201.1pt;height:110.6pt;z-index:251823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" filled="f" stroked="f">
                <v:textbox style="mso-fit-shape-to-text:t">
                  <w:txbxContent>
                    <w:p w:rsidR="00C42DB4" w:rsidRPr="008F3CD3" w:rsidRDefault="00C42DB4" w:rsidP="003839CB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>CURSOS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39C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6D8CBB8" wp14:editId="460C0E89">
                <wp:simplePos x="0" y="0"/>
                <wp:positionH relativeFrom="column">
                  <wp:posOffset>-323850</wp:posOffset>
                </wp:positionH>
                <wp:positionV relativeFrom="paragraph">
                  <wp:posOffset>1782445</wp:posOffset>
                </wp:positionV>
                <wp:extent cx="2905760" cy="360868"/>
                <wp:effectExtent l="0" t="0" r="0" b="0"/>
                <wp:wrapNone/>
                <wp:docPr id="231" name="Redondear rectángulo de esquina del mismo lad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05760" cy="360868"/>
                        </a:xfrm>
                        <a:prstGeom prst="round2SameRect">
                          <a:avLst/>
                        </a:prstGeom>
                        <a:solidFill>
                          <a:srgbClr val="4B7F8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C7AA4" id="Redondear rectángulo de esquina del mismo lado 231" o:spid="_x0000_s1026" style="position:absolute;margin-left:-25.5pt;margin-top:140.35pt;width:228.8pt;height:28.4pt;rotation:18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05760,360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" path="m60146,l2845614,v33218,,60146,26928,60146,60146l2905760,360868r,l,360868r,l,60146c,26928,26928,,60146,xe" fillcolor="#4b7f83" stroked="f" strokeweight="1pt">
                <v:stroke joinstyle="miter"/>
                <v:path arrowok="t" o:connecttype="custom" o:connectlocs="60146,0;2845614,0;2905760,60146;2905760,360868;2905760,360868;0,360868;0,360868;0,60146;60146,0" o:connectangles="0,0,0,0,0,0,0,0,0"/>
              </v:shape>
            </w:pict>
          </mc:Fallback>
        </mc:AlternateContent>
      </w:r>
      <w:r w:rsidR="003839CB" w:rsidRPr="003839C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20CF425" wp14:editId="45FEE970">
                <wp:simplePos x="0" y="0"/>
                <wp:positionH relativeFrom="page">
                  <wp:posOffset>19050</wp:posOffset>
                </wp:positionH>
                <wp:positionV relativeFrom="paragraph">
                  <wp:posOffset>1628776</wp:posOffset>
                </wp:positionV>
                <wp:extent cx="3785235" cy="114300"/>
                <wp:effectExtent l="0" t="0" r="5715" b="0"/>
                <wp:wrapNone/>
                <wp:docPr id="227" name="Rectá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235" cy="114300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8957C" id="Rectángulo 227" o:spid="_x0000_s1026" style="position:absolute;margin-left:1.5pt;margin-top:128.25pt;width:298.05pt;height:9pt;z-index:2518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" fillcolor="#6cc6c9" stroked="f" strokeweight="1pt">
                <w10:wrap anchorx="page"/>
              </v:rect>
            </w:pict>
          </mc:Fallback>
        </mc:AlternateContent>
      </w:r>
      <w:r w:rsidR="003839CB" w:rsidRPr="003839C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EF787AC" wp14:editId="091CB4EB">
                <wp:simplePos x="0" y="0"/>
                <wp:positionH relativeFrom="column">
                  <wp:posOffset>-904875</wp:posOffset>
                </wp:positionH>
                <wp:positionV relativeFrom="paragraph">
                  <wp:posOffset>1857375</wp:posOffset>
                </wp:positionV>
                <wp:extent cx="3819525" cy="95250"/>
                <wp:effectExtent l="0" t="0" r="9525" b="0"/>
                <wp:wrapNone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95250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88290" id="Rectángulo 229" o:spid="_x0000_s1026" style="position:absolute;margin-left:-71.25pt;margin-top:146.25pt;width:300.75pt;height:7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" fillcolor="#dadada" stroked="f" strokeweight="1pt"/>
            </w:pict>
          </mc:Fallback>
        </mc:AlternateContent>
      </w:r>
      <w:r w:rsidR="003839CB" w:rsidRPr="003839C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6BF49E0" wp14:editId="0381FC22">
                <wp:simplePos x="0" y="0"/>
                <wp:positionH relativeFrom="column">
                  <wp:posOffset>-374015</wp:posOffset>
                </wp:positionH>
                <wp:positionV relativeFrom="paragraph">
                  <wp:posOffset>1853565</wp:posOffset>
                </wp:positionV>
                <wp:extent cx="2988945" cy="360680"/>
                <wp:effectExtent l="0" t="0" r="1905" b="1270"/>
                <wp:wrapNone/>
                <wp:docPr id="228" name="Rectángulo redondead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BA4DA5" id="Rectángulo redondeado 228" o:spid="_x0000_s1026" style="position:absolute;margin-left:-29.45pt;margin-top:145.95pt;width:235.35pt;height:28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" fillcolor="#dadada" stroked="f" strokeweight="1pt">
                <v:stroke joinstyle="miter"/>
              </v:roundrect>
            </w:pict>
          </mc:Fallback>
        </mc:AlternateContent>
      </w:r>
      <w:r w:rsidR="003839C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10B573F" wp14:editId="1B1EDE76">
                <wp:simplePos x="0" y="0"/>
                <wp:positionH relativeFrom="page">
                  <wp:posOffset>14605</wp:posOffset>
                </wp:positionH>
                <wp:positionV relativeFrom="paragraph">
                  <wp:posOffset>1738946</wp:posOffset>
                </wp:positionV>
                <wp:extent cx="3785235" cy="142875"/>
                <wp:effectExtent l="0" t="0" r="5715" b="9525"/>
                <wp:wrapNone/>
                <wp:docPr id="230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235" cy="142875"/>
                        </a:xfrm>
                        <a:prstGeom prst="rect">
                          <a:avLst/>
                        </a:prstGeom>
                        <a:solidFill>
                          <a:srgbClr val="4B7F8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D8228" id="Rectángulo 230" o:spid="_x0000_s1026" style="position:absolute;margin-left:1.15pt;margin-top:136.9pt;width:298.05pt;height:11.25pt;z-index: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" fillcolor="#4b7f83" stroked="f" strokeweight="1pt">
                <w10:wrap anchorx="page"/>
              </v:rect>
            </w:pict>
          </mc:Fallback>
        </mc:AlternateContent>
      </w:r>
      <w:r w:rsidR="003839CB" w:rsidRPr="008F3CD3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14BDA75B" wp14:editId="4ACA03C8">
                <wp:simplePos x="0" y="0"/>
                <wp:positionH relativeFrom="margin">
                  <wp:posOffset>3486150</wp:posOffset>
                </wp:positionH>
                <wp:positionV relativeFrom="paragraph">
                  <wp:posOffset>0</wp:posOffset>
                </wp:positionV>
                <wp:extent cx="2553970" cy="1404620"/>
                <wp:effectExtent l="0" t="0" r="0" b="0"/>
                <wp:wrapSquare wrapText="bothSides"/>
                <wp:docPr id="2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DB4" w:rsidRPr="008F3CD3" w:rsidRDefault="00C42DB4" w:rsidP="003839CB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DA75B" id="_x0000_s1042" type="#_x0000_t202" style="position:absolute;margin-left:274.5pt;margin-top:0;width:201.1pt;height:110.6pt;z-index:251810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" filled="f" stroked="f">
                <v:textbox style="mso-fit-shape-to-text:t">
                  <w:txbxContent>
                    <w:p w:rsidR="00C42DB4" w:rsidRPr="008F3CD3" w:rsidRDefault="00C42DB4" w:rsidP="003839CB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>REFERENCIAS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78B9" w:rsidRPr="008F3CD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7D64FBB" wp14:editId="13BD7A33">
                <wp:simplePos x="0" y="0"/>
                <wp:positionH relativeFrom="page">
                  <wp:align>right</wp:align>
                </wp:positionH>
                <wp:positionV relativeFrom="paragraph">
                  <wp:posOffset>-121920</wp:posOffset>
                </wp:positionV>
                <wp:extent cx="7550785" cy="81915"/>
                <wp:effectExtent l="0" t="0" r="0" b="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81915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F39C8" id="Rectángulo 60" o:spid="_x0000_s1026" style="position:absolute;margin-left:543.35pt;margin-top:-9.6pt;width:594.55pt;height:6.45pt;z-index:251795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" fillcolor="#6cc6c9" stroked="f" strokeweight="1pt">
                <w10:wrap anchorx="page"/>
              </v:rect>
            </w:pict>
          </mc:Fallback>
        </mc:AlternateContent>
      </w:r>
      <w:r w:rsidR="00B378B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F72945F" wp14:editId="39B2C2E6">
                <wp:simplePos x="0" y="0"/>
                <wp:positionH relativeFrom="column">
                  <wp:posOffset>2895600</wp:posOffset>
                </wp:positionH>
                <wp:positionV relativeFrom="paragraph">
                  <wp:posOffset>0</wp:posOffset>
                </wp:positionV>
                <wp:extent cx="9525" cy="955357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53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78EE4" id="Conector recto 29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0" to="228.75pt,7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" strokecolor="#6cc6c9" strokeweight=".5pt">
                <v:stroke joinstyle="miter"/>
              </v:line>
            </w:pict>
          </mc:Fallback>
        </mc:AlternateContent>
      </w:r>
      <w:r w:rsidR="00B378B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533400</wp:posOffset>
                </wp:positionV>
                <wp:extent cx="2962275" cy="1762125"/>
                <wp:effectExtent l="0" t="0" r="9525" b="9525"/>
                <wp:wrapNone/>
                <wp:docPr id="224" name="Cuadro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B4" w:rsidRPr="00B378B9" w:rsidRDefault="00C42DB4" w:rsidP="00B378B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378B9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>Honestidad</w:t>
                            </w:r>
                          </w:p>
                          <w:p w:rsidR="00C42DB4" w:rsidRPr="00B378B9" w:rsidRDefault="00C42DB4" w:rsidP="00B378B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378B9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>Trabajo en equipo</w:t>
                            </w:r>
                          </w:p>
                          <w:p w:rsidR="00C42DB4" w:rsidRPr="00B378B9" w:rsidRDefault="00C42DB4" w:rsidP="00B378B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378B9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>Liderazgo</w:t>
                            </w:r>
                          </w:p>
                          <w:p w:rsidR="00C42DB4" w:rsidRPr="00B378B9" w:rsidRDefault="00C42DB4" w:rsidP="00B378B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378B9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>Creatividad</w:t>
                            </w:r>
                          </w:p>
                          <w:p w:rsidR="00C42DB4" w:rsidRPr="00B378B9" w:rsidRDefault="00C42DB4" w:rsidP="00B378B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378B9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>Iniciativa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24" o:spid="_x0000_s1043" type="#_x0000_t202" style="position:absolute;margin-left:-39.75pt;margin-top:42pt;width:233.25pt;height:138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" fillcolor="white [3201]" stroked="f" strokeweight=".5pt">
                <v:textbox>
                  <w:txbxContent>
                    <w:p w:rsidR="00C42DB4" w:rsidRPr="00B378B9" w:rsidRDefault="00C42DB4" w:rsidP="00B378B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B378B9"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  <w:lang w:val="es-MX"/>
                        </w:rPr>
                        <w:t>Honestidad</w:t>
                      </w:r>
                    </w:p>
                    <w:p w:rsidR="00C42DB4" w:rsidRPr="00B378B9" w:rsidRDefault="00C42DB4" w:rsidP="00B378B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B378B9"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  <w:lang w:val="es-MX"/>
                        </w:rPr>
                        <w:t>Trabajo en equipo</w:t>
                      </w:r>
                    </w:p>
                    <w:p w:rsidR="00C42DB4" w:rsidRPr="00B378B9" w:rsidRDefault="00C42DB4" w:rsidP="00B378B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B378B9"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  <w:lang w:val="es-MX"/>
                        </w:rPr>
                        <w:t>Liderazgo</w:t>
                      </w:r>
                    </w:p>
                    <w:p w:rsidR="00C42DB4" w:rsidRPr="00B378B9" w:rsidRDefault="00C42DB4" w:rsidP="00B378B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B378B9"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  <w:lang w:val="es-MX"/>
                        </w:rPr>
                        <w:t>Creatividad</w:t>
                      </w:r>
                    </w:p>
                    <w:p w:rsidR="00C42DB4" w:rsidRPr="00B378B9" w:rsidRDefault="00C42DB4" w:rsidP="00B378B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B378B9">
                        <w:rPr>
                          <w:rFonts w:ascii="Century Gothic" w:hAnsi="Century Gothic"/>
                          <w:i/>
                          <w:color w:val="000000" w:themeColor="text1"/>
                          <w:sz w:val="20"/>
                          <w:szCs w:val="20"/>
                          <w:lang w:val="es-MX"/>
                        </w:rPr>
                        <w:t>Iniciativa</w:t>
                      </w:r>
                    </w:p>
                  </w:txbxContent>
                </v:textbox>
              </v:shape>
            </w:pict>
          </mc:Fallback>
        </mc:AlternateContent>
      </w:r>
      <w:r w:rsidR="008F3CD3" w:rsidRPr="008F3CD3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608B4C32" wp14:editId="5AF706F5">
                <wp:simplePos x="0" y="0"/>
                <wp:positionH relativeFrom="page">
                  <wp:align>right</wp:align>
                </wp:positionH>
                <wp:positionV relativeFrom="paragraph">
                  <wp:posOffset>-42545</wp:posOffset>
                </wp:positionV>
                <wp:extent cx="7550785" cy="386715"/>
                <wp:effectExtent l="0" t="0" r="0" b="0"/>
                <wp:wrapNone/>
                <wp:docPr id="6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785" cy="386715"/>
                          <a:chOff x="0" y="0"/>
                          <a:chExt cx="7550785" cy="387194"/>
                        </a:xfrm>
                      </wpg:grpSpPr>
                      <wps:wsp>
                        <wps:cNvPr id="62" name="Rectángulo 62"/>
                        <wps:cNvSpPr/>
                        <wps:spPr>
                          <a:xfrm>
                            <a:off x="0" y="51758"/>
                            <a:ext cx="7550785" cy="82194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ángulo 63"/>
                        <wps:cNvSpPr/>
                        <wps:spPr>
                          <a:xfrm>
                            <a:off x="0" y="0"/>
                            <a:ext cx="7550785" cy="81915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dondear rectángulo de esquina del mismo lado 196"/>
                        <wps:cNvSpPr/>
                        <wps:spPr>
                          <a:xfrm rot="10800000">
                            <a:off x="431321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dondear rectángulo de esquina del mismo lado 204"/>
                        <wps:cNvSpPr/>
                        <wps:spPr>
                          <a:xfrm rot="10800000">
                            <a:off x="4157932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2DB4" w:rsidRPr="003839CB" w:rsidRDefault="00C42DB4" w:rsidP="003839CB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8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8B4C32" id="Group 3" o:spid="_x0000_s1044" style="position:absolute;margin-left:543.35pt;margin-top:-3.35pt;width:594.55pt;height:30.45pt;z-index:251796480;mso-position-horizontal:right;mso-position-horizontal-relative:page;mso-height-relative:margin" coordsize="75507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">
                <v:rect id="Rectángulo 62" o:spid="_x0000_s1045" style="position:absolute;top:517;width:75507;height: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lHzcQA&#10;AADbAAAADwAAAGRycy9kb3ducmV2LnhtbESPQWvCQBSE74L/YXlCb2YTEbGpqwRR8NKDVijeHtnX&#10;bGL2bciumvbXu4VCj8PMfMOsNoNtxZ16XztWkCUpCOLS6ZorBeeP/XQJwgdkja1jUvBNHjbr8WiF&#10;uXYPPtL9FCoRIexzVGBC6HIpfWnIok9cRxy9L9dbDFH2ldQ9PiLctnKWpgtpsea4YLCjraHyerpZ&#10;BfOi+WyWzeVS3Jr3VyOL7EfuMqVeJkPxBiLQEP7Df+2DVrCYwe+X+APk+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ZR83EAAAA2wAAAA8AAAAAAAAAAAAAAAAAmAIAAGRycy9k&#10;b3ducmV2LnhtbFBLBQYAAAAABAAEAPUAAACJAwAAAAA=&#10;" fillcolor="#dadada" stroked="f" strokeweight="1pt"/>
                <v:rect id="Rectángulo 63" o:spid="_x0000_s1046" style="position:absolute;width:75507;height: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uRY8QA&#10;AADbAAAADwAAAGRycy9kb3ducmV2LnhtbESP3WrCQBSE7wu+w3IKvSl106aEGrOKFIWSXlV9gEP2&#10;5K/ZsyG7aszTdwWhl8PMfMNk69F04kyDaywreJ1HIIgLqxuuFBwPu5cPEM4ja+wsk4IrOVivZg8Z&#10;ptpe+IfOe1+JAGGXooLa+z6V0hU1GXRz2xMHr7SDQR/kUEk94CXATSffoiiRBhsOCzX29FlT8bs/&#10;GQV5mby3zsXy+3lb6ilv88U4JUo9PY6bJQhPo/8P39tfWkESw+1L+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bkWPEAAAA2wAAAA8AAAAAAAAAAAAAAAAAmAIAAGRycy9k&#10;b3ducmV2LnhtbFBLBQYAAAAABAAEAPUAAACJAwAAAAA=&#10;" fillcolor="#4b7f83" stroked="f" strokeweight="1pt"/>
                <v:shape id="Redondear rectángulo de esquina del mismo lado 196" o:spid="_x0000_s1047" style="position:absolute;left:4313;top:258;width:29057;height:3613;rotation:180;visibility:visible;mso-wrap-style:square;v-text-anchor:middle" coordsize="2905760,36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EKD8IA&#10;AADcAAAADwAAAGRycy9kb3ducmV2LnhtbERPTWvCQBC9F/wPywje6kYFaVJXqYrgRWi3HnocstNk&#10;aXY2ZNeY/Hu3UOhtHu9zNrvBNaKnLljPChbzDARx6Y3lSsH18/T8AiJEZIONZ1IwUoDddvK0wcL4&#10;O39Qr2MlUgiHAhXUMbaFlKGsyWGY+5Y4cd++cxgT7CppOryncNfIZZatpUPLqaHGlg41lT/65hSs&#10;9P4Yvkq7eM+z3PbjRV/PelRqNh3eXkFEGuK/+M99Nml+vobfZ9IF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sQoPwgAAANwAAAAPAAAAAAAAAAAAAAAAAJgCAABkcnMvZG93&#10;bnJldi54bWxQSwUGAAAAAAQABAD1AAAAhwMAAAAA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v:shape id="Redondear rectángulo de esquina del mismo lado 204" o:spid="_x0000_s1048" style="position:absolute;left:41579;top:258;width:29057;height:3613;rotation:180;visibility:visible;mso-wrap-style:square;v-text-anchor:middle" coordsize="2905760,3613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3lYcUA&#10;AADcAAAADwAAAGRycy9kb3ducmV2LnhtbESPT4vCMBTE7wt+h/AEL4umK7JINYqIokf/bEVvj+bZ&#10;VpuXbhO1fnsjLOxxmJnfMONpY0pxp9oVlhV89SIQxKnVBWcKfvbL7hCE88gaS8uk4EkOppPWxxhj&#10;bR+8pfvOZyJA2MWoIPe+iqV0aU4GXc9WxME729qgD7LOpK7xEeCmlP0o+pYGCw4LOVY0zym97m5G&#10;wS8fDuvPY5IukmZx2a/spkhOmVKddjMbgfDU+P/wX3utFfSjAbzPhCMgJ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eVhxQAAANwAAAAPAAAAAAAAAAAAAAAAAJgCAABkcnMv&#10;ZG93bnJldi54bWxQSwUGAAAAAAQABAD1AAAAigMAAAAA&#10;" adj="-11796480,,5400" path="m60220,l2845540,v33259,,60220,26961,60220,60220l2905760,361315r,l,361315r,l,60220c,26961,26961,,60220,xe" fillcolor="#4b7f83" stroked="f" strokeweight="1pt">
                  <v:stroke joinstyle="miter"/>
                  <v:formulas/>
                  <v:path arrowok="t" o:connecttype="custom" o:connectlocs="60220,0;2845540,0;2905760,60220;2905760,361315;2905760,361315;0,361315;0,361315;0,60220;60220,0" o:connectangles="0,0,0,0,0,0,0,0,0" textboxrect="0,0,2905760,361315"/>
                  <v:textbox>
                    <w:txbxContent>
                      <w:p w:rsidR="00C42DB4" w:rsidRPr="003839CB" w:rsidRDefault="00C42DB4" w:rsidP="003839CB">
                        <w:pPr>
                          <w:jc w:val="center"/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  <w:lang w:val="es-MX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F3CD3" w:rsidRPr="008F3CD3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1348500" wp14:editId="76DF0AEB">
                <wp:simplePos x="0" y="0"/>
                <wp:positionH relativeFrom="margin">
                  <wp:posOffset>-291465</wp:posOffset>
                </wp:positionH>
                <wp:positionV relativeFrom="paragraph">
                  <wp:posOffset>0</wp:posOffset>
                </wp:positionV>
                <wp:extent cx="2553970" cy="1404620"/>
                <wp:effectExtent l="0" t="0" r="0" b="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DB4" w:rsidRPr="008F3CD3" w:rsidRDefault="00C42DB4" w:rsidP="008F3CD3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>APTITUDES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348500" id="_x0000_s1049" type="#_x0000_t202" style="position:absolute;margin-left:-22.95pt;margin-top:0;width:201.1pt;height:110.6pt;z-index:251797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" filled="f" stroked="f">
                <v:textbox style="mso-fit-shape-to-text:t">
                  <w:txbxContent>
                    <w:p w:rsidR="00C42DB4" w:rsidRPr="008F3CD3" w:rsidRDefault="00C42DB4" w:rsidP="008F3CD3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>APTITUDES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3CD3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5921BFE4" wp14:editId="7ECB75AD">
                <wp:simplePos x="0" y="0"/>
                <wp:positionH relativeFrom="column">
                  <wp:posOffset>2905125</wp:posOffset>
                </wp:positionH>
                <wp:positionV relativeFrom="paragraph">
                  <wp:posOffset>6543675</wp:posOffset>
                </wp:positionV>
                <wp:extent cx="220345" cy="480060"/>
                <wp:effectExtent l="0" t="0" r="27305" b="1524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" cy="480060"/>
                          <a:chOff x="0" y="0"/>
                          <a:chExt cx="220345" cy="480322"/>
                        </a:xfrm>
                      </wpg:grpSpPr>
                      <wps:wsp>
                        <wps:cNvPr id="54" name="Conector recto 54"/>
                        <wps:cNvCnPr/>
                        <wps:spPr>
                          <a:xfrm>
                            <a:off x="0" y="40341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ector recto 55"/>
                        <wps:cNvCnPr/>
                        <wps:spPr>
                          <a:xfrm>
                            <a:off x="0" y="228600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ector recto 56"/>
                        <wps:cNvCnPr/>
                        <wps:spPr>
                          <a:xfrm>
                            <a:off x="0" y="448235"/>
                            <a:ext cx="1808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Elipse 57"/>
                        <wps:cNvSpPr/>
                        <wps:spPr>
                          <a:xfrm>
                            <a:off x="152400" y="0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ipse 58"/>
                        <wps:cNvSpPr/>
                        <wps:spPr>
                          <a:xfrm>
                            <a:off x="152400" y="192741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Elipse 59"/>
                        <wps:cNvSpPr/>
                        <wps:spPr>
                          <a:xfrm>
                            <a:off x="152400" y="412377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799980" id="Grupo 53" o:spid="_x0000_s1026" style="position:absolute;margin-left:228.75pt;margin-top:515.25pt;width:17.35pt;height:37.8pt;z-index:251793408" coordsize="220345,480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">
                <v:line id="Conector recto 54" o:spid="_x0000_s1027" style="position:absolute;visibility:visible;mso-wrap-style:square" from="0,40341" to="180340,4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DZcQAAADbAAAADwAAAGRycy9kb3ducmV2LnhtbESPQWsCMRSE7wX/Q3iCt5ptsVK2RimC&#10;KJ7q1oPeHpvXzbKblyVJNfrrm0Khx2FmvmEWq2R7cSEfWscKnqYFCOLa6ZYbBcfPzeMriBCRNfaO&#10;ScGNAqyWo4cFltpd+UCXKjYiQziUqMDEOJRShtqQxTB1A3H2vpy3GLP0jdQerxlue/lcFHNpseW8&#10;YHCgtaG6q76tAn87peq+n5vD9qMbjl2Rzm2TlJqM0/sbiEgp/of/2jut4GUGv1/yD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xoNlxAAAANsAAAAPAAAAAAAAAAAA&#10;AAAAAKECAABkcnMvZG93bnJldi54bWxQSwUGAAAAAAQABAD5AAAAkgMAAAAA&#10;" strokecolor="#6cc6c9" strokeweight=".5pt">
                  <v:stroke joinstyle="miter"/>
                </v:line>
                <v:line id="Conector recto 55" o:spid="_x0000_s1028" style="position:absolute;visibility:visible;mso-wrap-style:square" from="0,228600" to="18034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om/sMAAADbAAAADwAAAGRycy9kb3ducmV2LnhtbESPQWsCMRSE7wX/Q3hCbzWroJStUUpB&#10;LD3p1kN7e2xeN8tuXpYk1eivN4LgcZiZb5jlOtleHMmH1rGC6aQAQVw73XKj4PC9eXkFESKyxt4x&#10;KThTgPVq9LTEUrsT7+lYxUZkCIcSFZgYh1LKUBuyGCZuIM7en/MWY5a+kdrjKcNtL2dFsZAWW84L&#10;Bgf6MFR31b9V4M8/qbp8Lcx+u+uGQ1ek37ZJSj2P0/sbiEgpPsL39qdWMJ/D7Uv+AXJ1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KJv7DAAAA2wAAAA8AAAAAAAAAAAAA&#10;AAAAoQIAAGRycy9kb3ducmV2LnhtbFBLBQYAAAAABAAEAPkAAACRAwAAAAA=&#10;" strokecolor="#6cc6c9" strokeweight=".5pt">
                  <v:stroke joinstyle="miter"/>
                </v:line>
                <v:line id="Conector recto 56" o:spid="_x0000_s1029" style="position:absolute;visibility:visible;mso-wrap-style:square" from="0,448235" to="180870,448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i4icQAAADbAAAADwAAAGRycy9kb3ducmV2LnhtbESPQWsCMRSE74X+h/AK3mrWgkvZGkWE&#10;0tKTbj3Y22Pz3Cy7eVmSVKO/3giFHoeZ+YZZrJIdxIl86BwrmE0LEMSN0x23Cvbf78+vIEJE1jg4&#10;JgUXCrBaPj4ssNLuzDs61bEVGcKhQgUmxrGSMjSGLIapG4mzd3TeYszSt1J7PGe4HeRLUZTSYsd5&#10;weBIG0NNX/9aBf5ySPX1qzS7j20/7vsi/XRtUmrylNZvICKl+B/+a39qBfMS7l/y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WLiJxAAAANsAAAAPAAAAAAAAAAAA&#10;AAAAAKECAABkcnMvZG93bnJldi54bWxQSwUGAAAAAAQABAD5AAAAkgMAAAAA&#10;" strokecolor="#6cc6c9" strokeweight=".5pt">
                  <v:stroke joinstyle="miter"/>
                </v:line>
                <v:oval id="Elipse 57" o:spid="_x0000_s1030" style="position:absolute;left:152400;width:67945;height:67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b5KcMA&#10;AADbAAAADwAAAGRycy9kb3ducmV2LnhtbESPQWsCMRSE70L/Q3hCb5q1UJXVKCIUWikUVz14e2ye&#10;m+DmZdlEd/33TaHgcZiZb5jlune1uFMbrGcFk3EGgrj02nKl4Hj4GM1BhIissfZMCh4UYL16GSwx&#10;177jPd2LWIkE4ZCjAhNjk0sZSkMOw9g3xMm7+NZhTLKtpG6xS3BXy7csm0qHltOCwYa2hsprcXMK&#10;uiqcf76NOZli9zXd3faPrbVWqddhv1mAiNTHZ/i//akVvM/g70v6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b5KcMAAADbAAAADwAAAAAAAAAAAAAAAACYAgAAZHJzL2Rv&#10;d25yZXYueG1sUEsFBgAAAAAEAAQA9QAAAIgDAAAAAA==&#10;" strokecolor="#6cc6c9" strokeweight="1pt">
                  <v:stroke joinstyle="miter"/>
                </v:oval>
                <v:oval id="Elipse 58" o:spid="_x0000_s1031" style="position:absolute;left:152400;top:192741;width:67945;height:67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ltW8AA&#10;AADbAAAADwAAAGRycy9kb3ducmV2LnhtbERPTYvCMBC9C/6HMII3TV1Qlq5RRBBcEcSqh70NzWwT&#10;tpmUJtr6781B2OPjfS/XvavFg9pgPSuYTTMQxKXXlisF18tu8gkiRGSNtWdS8KQA69VwsMRc+47P&#10;9ChiJVIIhxwVmBibXMpQGnIYpr4hTtyvbx3GBNtK6ha7FO5q+ZFlC+nQcmow2NDWUPlX3J2Crgo/&#10;p6MxN1McvheH+/m5tdYqNR71my8Qkfr4L36791rBPI1NX9IPk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ltW8AAAADbAAAADwAAAAAAAAAAAAAAAACYAgAAZHJzL2Rvd25y&#10;ZXYueG1sUEsFBgAAAAAEAAQA9QAAAIUDAAAAAA==&#10;" strokecolor="#6cc6c9" strokeweight="1pt">
                  <v:stroke joinstyle="miter"/>
                </v:oval>
                <v:oval id="Elipse 59" o:spid="_x0000_s1032" style="position:absolute;left:152400;top:412377;width:67945;height:67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XIwMMA&#10;AADbAAAADwAAAGRycy9kb3ducmV2LnhtbESPQWsCMRSE70L/Q3hCb5q1UNHVKCIUWikUVz14e2ye&#10;m+DmZdlEd/33TaHgcZiZb5jlune1uFMbrGcFk3EGgrj02nKl4Hj4GM1AhIissfZMCh4UYL16GSwx&#10;177jPd2LWIkE4ZCjAhNjk0sZSkMOw9g3xMm7+NZhTLKtpG6xS3BXy7csm0qHltOCwYa2hsprcXMK&#10;uiqcf76NOZli9zXd3faPrbVWqddhv1mAiNTHZ/i//akVvM/h70v6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XIwMMAAADbAAAADwAAAAAAAAAAAAAAAACYAgAAZHJzL2Rv&#10;d25yZXYueG1sUEsFBgAAAAAEAAQA9QAAAIgDAAAAAA==&#10;" strokecolor="#6cc6c9" strokeweight="1pt">
                  <v:stroke joinstyle="miter"/>
                </v:oval>
              </v:group>
            </w:pict>
          </mc:Fallback>
        </mc:AlternateContent>
      </w:r>
      <w:r w:rsidR="008F3CD3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5921BFE4" wp14:editId="7ECB75AD">
                <wp:simplePos x="0" y="0"/>
                <wp:positionH relativeFrom="column">
                  <wp:posOffset>2905125</wp:posOffset>
                </wp:positionH>
                <wp:positionV relativeFrom="paragraph">
                  <wp:posOffset>3619500</wp:posOffset>
                </wp:positionV>
                <wp:extent cx="220345" cy="480060"/>
                <wp:effectExtent l="0" t="0" r="27305" b="15240"/>
                <wp:wrapNone/>
                <wp:docPr id="46" name="Grupo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" cy="480060"/>
                          <a:chOff x="0" y="0"/>
                          <a:chExt cx="220345" cy="480322"/>
                        </a:xfrm>
                      </wpg:grpSpPr>
                      <wps:wsp>
                        <wps:cNvPr id="47" name="Conector recto 47"/>
                        <wps:cNvCnPr/>
                        <wps:spPr>
                          <a:xfrm>
                            <a:off x="0" y="40341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 recto 48"/>
                        <wps:cNvCnPr/>
                        <wps:spPr>
                          <a:xfrm>
                            <a:off x="0" y="228600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ector recto 49"/>
                        <wps:cNvCnPr/>
                        <wps:spPr>
                          <a:xfrm>
                            <a:off x="0" y="448235"/>
                            <a:ext cx="1808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Elipse 50"/>
                        <wps:cNvSpPr/>
                        <wps:spPr>
                          <a:xfrm>
                            <a:off x="152400" y="0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ipse 51"/>
                        <wps:cNvSpPr/>
                        <wps:spPr>
                          <a:xfrm>
                            <a:off x="152400" y="192741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ipse 52"/>
                        <wps:cNvSpPr/>
                        <wps:spPr>
                          <a:xfrm>
                            <a:off x="152400" y="412377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E50122" id="Grupo 46" o:spid="_x0000_s1026" style="position:absolute;margin-left:228.75pt;margin-top:285pt;width:17.35pt;height:37.8pt;z-index:251791360" coordsize="220345,480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">
                <v:line id="Conector recto 47" o:spid="_x0000_s1027" style="position:absolute;visibility:visible;mso-wrap-style:square" from="0,40341" to="180340,4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2Lz8QAAADbAAAADwAAAGRycy9kb3ducmV2LnhtbESPQWsCMRSE7wX/Q3iCt5ptEVu2RimC&#10;KD3VrQe9PTavm2U3L0uSauyvbwShx2FmvmEWq2R7cSYfWscKnqYFCOLa6ZYbBYevzeMriBCRNfaO&#10;ScGVAqyWo4cFltpdeE/nKjYiQziUqMDEOJRShtqQxTB1A3H2vp23GLP0jdQeLxlue/lcFHNpseW8&#10;YHCgtaG6q36sAn89pur3Y272289uOHRFOrVNUmoyTu9vICKl+B++t3dawewFbl/yD5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zYvPxAAAANsAAAAPAAAAAAAAAAAA&#10;AAAAAKECAABkcnMvZG93bnJldi54bWxQSwUGAAAAAAQABAD5AAAAkgMAAAAA&#10;" strokecolor="#6cc6c9" strokeweight=".5pt">
                  <v:stroke joinstyle="miter"/>
                </v:line>
                <v:line id="Conector recto 48" o:spid="_x0000_s1028" style="position:absolute;visibility:visible;mso-wrap-style:square" from="0,228600" to="18034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IfvcAAAADbAAAADwAAAGRycy9kb3ducmV2LnhtbERPTWsCMRC9F/wPYYTeatYiIqtRRJCK&#10;p7p6aG/DZtwsu5ksSdTYX98cCj0+3vdqk2wv7uRD61jBdFKAIK6dbrlRcDnv3xYgQkTW2DsmBU8K&#10;sFmPXlZYavfgE92r2IgcwqFEBSbGoZQy1IYshokbiDN3dd5izNA3Unt85HDby/eimEuLLecGgwPt&#10;DNVddbMK/PMrVT/HuTl9fHbDpSvSd9skpV7HabsEESnFf/Gf+6AVzPLY/CX/ALn+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pSH73AAAAA2wAAAA8AAAAAAAAAAAAAAAAA&#10;oQIAAGRycy9kb3ducmV2LnhtbFBLBQYAAAAABAAEAPkAAACOAwAAAAA=&#10;" strokecolor="#6cc6c9" strokeweight=".5pt">
                  <v:stroke joinstyle="miter"/>
                </v:line>
                <v:line id="Conector recto 49" o:spid="_x0000_s1029" style="position:absolute;visibility:visible;mso-wrap-style:square" from="0,448235" to="180870,448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66JsQAAADbAAAADwAAAGRycy9kb3ducmV2LnhtbESPQWsCMRSE7wX/Q3iCt5ptEWm3RimC&#10;KD3VrQe9PTavm2U3L0uSauyvbwShx2FmvmEWq2R7cSYfWscKnqYFCOLa6ZYbBYevzeMLiBCRNfaO&#10;ScGVAqyWo4cFltpdeE/nKjYiQziUqMDEOJRShtqQxTB1A3H2vp23GLP0jdQeLxlue/lcFHNpseW8&#10;YHCgtaG6q36sAn89pur3Y272289uOHRFOrVNUmoyTu9vICKl+B++t3dawewVbl/yD5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HromxAAAANsAAAAPAAAAAAAAAAAA&#10;AAAAAKECAABkcnMvZG93bnJldi54bWxQSwUGAAAAAAQABAD5AAAAkgMAAAAA&#10;" strokecolor="#6cc6c9" strokeweight=".5pt">
                  <v:stroke joinstyle="miter"/>
                </v:line>
                <v:oval id="Elipse 50" o:spid="_x0000_s1030" style="position:absolute;left:152400;width:67945;height:67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9hXcAA&#10;AADbAAAADwAAAGRycy9kb3ducmV2LnhtbERPTYvCMBC9C/6HMII3TV1Qlq5RRBBcEcSqh70NzWwT&#10;tpmUJtr6781B2OPjfS/XvavFg9pgPSuYTTMQxKXXlisF18tu8gkiRGSNtWdS8KQA69VwsMRc+47P&#10;9ChiJVIIhxwVmBibXMpQGnIYpr4hTtyvbx3GBNtK6ha7FO5q+ZFlC+nQcmow2NDWUPlX3J2Crgo/&#10;p6MxN1McvheH+/m5tdYqNR71my8Qkfr4L36791rBPK1PX9IPk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s9hXcAAAADbAAAADwAAAAAAAAAAAAAAAACYAgAAZHJzL2Rvd25y&#10;ZXYueG1sUEsFBgAAAAAEAAQA9QAAAIUDAAAAAA==&#10;" strokecolor="#6cc6c9" strokeweight="1pt">
                  <v:stroke joinstyle="miter"/>
                </v:oval>
                <v:oval id="Elipse 51" o:spid="_x0000_s1031" style="position:absolute;left:152400;top:192741;width:67945;height:67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PExsMA&#10;AADbAAAADwAAAGRycy9kb3ducmV2LnhtbESPQWsCMRSE7wX/Q3iCt5q1UCmrUUQQWhHEVQ/eHpvn&#10;Jrh5WTbRXf+9KRR6HGbmG2a+7F0tHtQG61nBZJyBIC69tlwpOB03718gQkTWWHsmBU8KsFwM3uaY&#10;a9/xgR5FrESCcMhRgYmxyaUMpSGHYewb4uRdfeswJtlWUrfYJbir5UeWTaVDy2nBYENrQ+WtuDsF&#10;XRUu+50xZ1Nsf6bb++G5ttYqNRr2qxmISH38D/+1v7WCzwn8fkk/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PExsMAAADbAAAADwAAAAAAAAAAAAAAAACYAgAAZHJzL2Rv&#10;d25yZXYueG1sUEsFBgAAAAAEAAQA9QAAAIgDAAAAAA==&#10;" strokecolor="#6cc6c9" strokeweight="1pt">
                  <v:stroke joinstyle="miter"/>
                </v:oval>
                <v:oval id="Elipse 52" o:spid="_x0000_s1032" style="position:absolute;left:152400;top:412377;width:67945;height:67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ascMA&#10;AADbAAAADwAAAGRycy9kb3ducmV2LnhtbESPQWsCMRSE74L/ITzBm5tVqJStUUQQrAjFtT309tg8&#10;N8HNy7KJ7vrvm0Khx2FmvmFWm8E14kFdsJ4VzLMcBHHlteVawedlP3sFESKyxsYzKXhSgM16PFph&#10;oX3PZ3qUsRYJwqFABSbGtpAyVIYchsy3xMm7+s5hTLKrpe6wT3DXyEWeL6VDy2nBYEs7Q9WtvDsF&#10;fR2+P07GfJny+L483s/PnbVWqelk2L6BiDTE//Bf+6AVvCzg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FascMAAADbAAAADwAAAAAAAAAAAAAAAACYAgAAZHJzL2Rv&#10;d25yZXYueG1sUEsFBgAAAAAEAAQA9QAAAIgDAAAAAA==&#10;" strokecolor="#6cc6c9" strokeweight="1pt">
                  <v:stroke joinstyle="miter"/>
                </v:oval>
              </v:group>
            </w:pict>
          </mc:Fallback>
        </mc:AlternateContent>
      </w:r>
      <w:r w:rsidR="008F3CD3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5921BFE4" wp14:editId="7ECB75AD">
                <wp:simplePos x="0" y="0"/>
                <wp:positionH relativeFrom="column">
                  <wp:posOffset>2905125</wp:posOffset>
                </wp:positionH>
                <wp:positionV relativeFrom="paragraph">
                  <wp:posOffset>1295400</wp:posOffset>
                </wp:positionV>
                <wp:extent cx="220345" cy="480060"/>
                <wp:effectExtent l="0" t="0" r="27305" b="15240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" cy="480060"/>
                          <a:chOff x="0" y="0"/>
                          <a:chExt cx="220345" cy="480322"/>
                        </a:xfrm>
                      </wpg:grpSpPr>
                      <wps:wsp>
                        <wps:cNvPr id="40" name="Conector recto 40"/>
                        <wps:cNvCnPr/>
                        <wps:spPr>
                          <a:xfrm>
                            <a:off x="0" y="40341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recto 41"/>
                        <wps:cNvCnPr/>
                        <wps:spPr>
                          <a:xfrm>
                            <a:off x="0" y="228600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ector recto 42"/>
                        <wps:cNvCnPr/>
                        <wps:spPr>
                          <a:xfrm>
                            <a:off x="0" y="448235"/>
                            <a:ext cx="1808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Elipse 43"/>
                        <wps:cNvSpPr/>
                        <wps:spPr>
                          <a:xfrm>
                            <a:off x="152400" y="0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ipse 44"/>
                        <wps:cNvSpPr/>
                        <wps:spPr>
                          <a:xfrm>
                            <a:off x="152400" y="192741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ipse 45"/>
                        <wps:cNvSpPr/>
                        <wps:spPr>
                          <a:xfrm>
                            <a:off x="152400" y="412377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57BC4" id="Grupo 39" o:spid="_x0000_s1026" style="position:absolute;margin-left:228.75pt;margin-top:102pt;width:17.35pt;height:37.8pt;z-index:251789312" coordsize="220345,480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">
                <v:line id="Conector recto 40" o:spid="_x0000_s1027" style="position:absolute;visibility:visible;mso-wrap-style:square" from="0,40341" to="180340,4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QTu8AAAADbAAAADwAAAGRycy9kb3ducmV2LnhtbERPTWsCMRC9F/wPYYTeatYiIqtRRJCK&#10;p7p6aG/DZtwsu5ksSdTYX98cCj0+3vdqk2wv7uRD61jBdFKAIK6dbrlRcDnv3xYgQkTW2DsmBU8K&#10;sFmPXlZYavfgE92r2IgcwqFEBSbGoZQy1IYshokbiDN3dd5izNA3Unt85HDby/eimEuLLecGgwPt&#10;DNVddbMK/PMrVT/HuTl9fHbDpSvSd9skpV7HabsEESnFf/Gf+6AVzPL6/CX/ALn+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QkE7vAAAAA2wAAAA8AAAAAAAAAAAAAAAAA&#10;oQIAAGRycy9kb3ducmV2LnhtbFBLBQYAAAAABAAEAPkAAACOAwAAAAA=&#10;" strokecolor="#6cc6c9" strokeweight=".5pt">
                  <v:stroke joinstyle="miter"/>
                </v:line>
                <v:line id="Conector recto 41" o:spid="_x0000_s1028" style="position:absolute;visibility:visible;mso-wrap-style:square" from="0,228600" to="18034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i2IMMAAADbAAAADwAAAGRycy9kb3ducmV2LnhtbESPQWsCMRSE7wX/Q3iCt5pVRMrWKKVQ&#10;Kp7q1kN7e2xeN8tuXpYkauyvN4LgcZiZb5jVJtlenMiH1rGC2bQAQVw73XKj4PD98fwCIkRkjb1j&#10;UnChAJv16GmFpXZn3tOpio3IEA4lKjAxDqWUoTZkMUzdQJy9P+ctxix9I7XHc4bbXs6LYikttpwX&#10;DA70bqjuqqNV4C8/qfrfLc3+86sbDl2RftsmKTUZp7dXEJFSfITv7a1WsJjB7Uv+AXJ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otiDDAAAA2wAAAA8AAAAAAAAAAAAA&#10;AAAAoQIAAGRycy9kb3ducmV2LnhtbFBLBQYAAAAABAAEAPkAAACRAwAAAAA=&#10;" strokecolor="#6cc6c9" strokeweight=".5pt">
                  <v:stroke joinstyle="miter"/>
                </v:line>
                <v:line id="Conector recto 42" o:spid="_x0000_s1029" style="position:absolute;visibility:visible;mso-wrap-style:square" from="0,448235" to="180870,448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ooV8MAAADbAAAADwAAAGRycy9kb3ducmV2LnhtbESPQWsCMRSE7wX/Q3hCbzWrFCmrUUSQ&#10;iqe69dDeHpvnZtnNy5KkGvvrm4LgcZiZb5jlOtleXMiH1rGC6aQAQVw73XKj4PS5e3kDESKyxt4x&#10;KbhRgPVq9LTEUrsrH+lSxUZkCIcSFZgYh1LKUBuyGCZuIM7e2XmLMUvfSO3xmuG2l7OimEuLLecF&#10;gwNtDdVd9WMV+NtXqn4Pc3N8/+iGU1ek77ZJSj2P02YBIlKKj/C9vdcKXmfw/yX/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6KFfDAAAA2wAAAA8AAAAAAAAAAAAA&#10;AAAAoQIAAGRycy9kb3ducmV2LnhtbFBLBQYAAAAABAAEAPkAAACRAwAAAAA=&#10;" strokecolor="#6cc6c9" strokeweight=".5pt">
                  <v:stroke joinstyle="miter"/>
                </v:line>
                <v:oval id="Elipse 43" o:spid="_x0000_s1030" style="position:absolute;left:152400;width:67945;height:67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Rp98MA&#10;AADbAAAADwAAAGRycy9kb3ducmV2LnhtbESPQWsCMRSE7wX/Q3iCt5q1FpHVKEUQqhSKqz309tg8&#10;N6Gbl2UT3fXfm4LgcZiZb5jlune1uFIbrGcFk3EGgrj02nKl4HTcvs5BhIissfZMCm4UYL0avCwx&#10;177jA12LWIkE4ZCjAhNjk0sZSkMOw9g3xMk7+9ZhTLKtpG6xS3BXy7csm0mHltOCwYY2hsq/4uIU&#10;dFX4/f4y5scU+91sfzncNtZapUbD/mMBIlIfn+FH+1MreJ/C/5f0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Rp98MAAADbAAAADwAAAAAAAAAAAAAAAACYAgAAZHJzL2Rv&#10;d25yZXYueG1sUEsFBgAAAAAEAAQA9QAAAIgDAAAAAA==&#10;" strokecolor="#6cc6c9" strokeweight="1pt">
                  <v:stroke joinstyle="miter"/>
                </v:oval>
                <v:oval id="Elipse 44" o:spid="_x0000_s1031" style="position:absolute;left:152400;top:192741;width:67945;height:67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3xg8MA&#10;AADbAAAADwAAAGRycy9kb3ducmV2LnhtbESPQWsCMRSE74X+h/AK3mq2RURWoxRBsCKIqx68PTbP&#10;TXDzsmyiu/57Uyh4HGbmG2a26F0t7tQG61nB1zADQVx6bblScDysPicgQkTWWHsmBQ8KsJi/v80w&#10;177jPd2LWIkE4ZCjAhNjk0sZSkMOw9A3xMm7+NZhTLKtpG6xS3BXy+8sG0uHltOCwYaWhsprcXMK&#10;uiqcd1tjTqbY/I43t/1jaa1VavDR/0xBROrjK/zfXmsFoxH8fU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3xg8MAAADbAAAADwAAAAAAAAAAAAAAAACYAgAAZHJzL2Rv&#10;d25yZXYueG1sUEsFBgAAAAAEAAQA9QAAAIgDAAAAAA==&#10;" strokecolor="#6cc6c9" strokeweight="1pt">
                  <v:stroke joinstyle="miter"/>
                </v:oval>
                <v:oval id="Elipse 45" o:spid="_x0000_s1032" style="position:absolute;left:152400;top:412377;width:67945;height:67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FUGMMA&#10;AADbAAAADwAAAGRycy9kb3ducmV2LnhtbESPQWsCMRSE7wX/Q3iCt5q1WJHVKEUQqhSKqz309tg8&#10;N6Gbl2UT3fXfm4LgcZiZb5jlune1uFIbrGcFk3EGgrj02nKl4HTcvs5BhIissfZMCm4UYL0avCwx&#10;177jA12LWIkE4ZCjAhNjk0sZSkMOw9g3xMk7+9ZhTLKtpG6xS3BXy7csm0mHltOCwYY2hsq/4uIU&#10;dFX4/f4y5scU+91sfzncNtZapUbD/mMBIlIfn+FH+1MrmL7D/5f0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FUGMMAAADbAAAADwAAAAAAAAAAAAAAAACYAgAAZHJzL2Rv&#10;d25yZXYueG1sUEsFBgAAAAAEAAQA9QAAAIgDAAAAAA==&#10;" strokecolor="#6cc6c9" strokeweight="1pt">
                  <v:stroke joinstyle="miter"/>
                </v:oval>
              </v:group>
            </w:pict>
          </mc:Fallback>
        </mc:AlternateContent>
      </w:r>
    </w:p>
    <w:sectPr w:rsidR="0033354E" w:rsidSect="008A4E0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917" w:rsidRDefault="00746917" w:rsidP="00383DEB">
      <w:pPr>
        <w:spacing w:after="0" w:line="240" w:lineRule="auto"/>
      </w:pPr>
      <w:r>
        <w:separator/>
      </w:r>
    </w:p>
  </w:endnote>
  <w:endnote w:type="continuationSeparator" w:id="0">
    <w:p w:rsidR="00746917" w:rsidRDefault="00746917" w:rsidP="0038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917" w:rsidRDefault="00746917" w:rsidP="00383DEB">
      <w:pPr>
        <w:spacing w:after="0" w:line="240" w:lineRule="auto"/>
      </w:pPr>
      <w:r>
        <w:separator/>
      </w:r>
    </w:p>
  </w:footnote>
  <w:footnote w:type="continuationSeparator" w:id="0">
    <w:p w:rsidR="00746917" w:rsidRDefault="00746917" w:rsidP="00383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E7AF"/>
      </v:shape>
    </w:pict>
  </w:numPicBullet>
  <w:abstractNum w:abstractNumId="0" w15:restartNumberingAfterBreak="0">
    <w:nsid w:val="030B5E6B"/>
    <w:multiLevelType w:val="hybridMultilevel"/>
    <w:tmpl w:val="3952474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2368E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CA004E6"/>
    <w:multiLevelType w:val="hybridMultilevel"/>
    <w:tmpl w:val="2550DF4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F6DCE"/>
    <w:multiLevelType w:val="hybridMultilevel"/>
    <w:tmpl w:val="941A0D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pt-BR" w:vendorID="64" w:dllVersion="131078" w:nlCheck="1" w:checkStyle="0"/>
  <w:activeWritingStyle w:appName="MSWord" w:lang="es-419" w:vendorID="64" w:dllVersion="131078" w:nlCheck="1" w:checkStyle="1"/>
  <w:activeWritingStyle w:appName="MSWord" w:lang="es-MX" w:vendorID="64" w:dllVersion="131078" w:nlCheck="1" w:checkStyle="1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C27"/>
    <w:rsid w:val="00046C27"/>
    <w:rsid w:val="000F7161"/>
    <w:rsid w:val="00130717"/>
    <w:rsid w:val="001468FC"/>
    <w:rsid w:val="00157FDB"/>
    <w:rsid w:val="001C6EED"/>
    <w:rsid w:val="001E642F"/>
    <w:rsid w:val="0033060E"/>
    <w:rsid w:val="0033354E"/>
    <w:rsid w:val="00340404"/>
    <w:rsid w:val="00361992"/>
    <w:rsid w:val="003839CB"/>
    <w:rsid w:val="00383DEB"/>
    <w:rsid w:val="00385645"/>
    <w:rsid w:val="003C0589"/>
    <w:rsid w:val="00406B04"/>
    <w:rsid w:val="004A7E50"/>
    <w:rsid w:val="004E7263"/>
    <w:rsid w:val="005040D3"/>
    <w:rsid w:val="005410E7"/>
    <w:rsid w:val="005943CD"/>
    <w:rsid w:val="006134D8"/>
    <w:rsid w:val="00653052"/>
    <w:rsid w:val="006D2F9C"/>
    <w:rsid w:val="007234DC"/>
    <w:rsid w:val="00746917"/>
    <w:rsid w:val="008A4E01"/>
    <w:rsid w:val="008E50B4"/>
    <w:rsid w:val="008F3CD3"/>
    <w:rsid w:val="00953C4A"/>
    <w:rsid w:val="00983BF1"/>
    <w:rsid w:val="009B749D"/>
    <w:rsid w:val="009C213D"/>
    <w:rsid w:val="00A27777"/>
    <w:rsid w:val="00A56BF5"/>
    <w:rsid w:val="00AD5FC0"/>
    <w:rsid w:val="00AF3C45"/>
    <w:rsid w:val="00AF4773"/>
    <w:rsid w:val="00B110DC"/>
    <w:rsid w:val="00B378B9"/>
    <w:rsid w:val="00BB0535"/>
    <w:rsid w:val="00C404D0"/>
    <w:rsid w:val="00C42DB4"/>
    <w:rsid w:val="00C860D3"/>
    <w:rsid w:val="00D81BC2"/>
    <w:rsid w:val="00DA162D"/>
    <w:rsid w:val="00E01D2F"/>
    <w:rsid w:val="00E038A7"/>
    <w:rsid w:val="00E046C6"/>
    <w:rsid w:val="00E12969"/>
    <w:rsid w:val="00EC1A6E"/>
    <w:rsid w:val="00EC1BC7"/>
    <w:rsid w:val="00FC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5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DEB"/>
  </w:style>
  <w:style w:type="paragraph" w:styleId="Piedepgina">
    <w:name w:val="footer"/>
    <w:basedOn w:val="Normal"/>
    <w:link w:val="Piedepgina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DEB"/>
  </w:style>
  <w:style w:type="paragraph" w:styleId="Prrafodelista">
    <w:name w:val="List Paragraph"/>
    <w:basedOn w:val="Normal"/>
    <w:uiPriority w:val="34"/>
    <w:qFormat/>
    <w:rsid w:val="005040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39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hyperlink" Target="mailto:Eder_ramirez@uaeh.edu.m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Eder_ramirez@uaeh.edu.mx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4.jpeg"/><Relationship Id="rId17" Type="http://schemas.openxmlformats.org/officeDocument/2006/relationships/hyperlink" Target="mailto:evangeli@uaeh.edu.m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oliser@uaeh.edu.mx" TargetMode="External"/><Relationship Id="rId20" Type="http://schemas.openxmlformats.org/officeDocument/2006/relationships/hyperlink" Target="mailto:evangeli@uaeh.edu.m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mailto:soliser@uaeh.edu.m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or\AppData\Roaming\Microsoft\Plantillas\Curr&#237;culum%20con%20fotograf&#237;a%20(dise&#241;o%20en%20verde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3F68621-0C86-4588-A01A-E6BD3A392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FCDB0F-5D40-4C39-86F9-2745CE3F0A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9E5F2-28AF-47E3-A2B0-DE01576642DF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con fotografía (diseño en verde)</Template>
  <TotalTime>0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2023-09-27T01:45:00Z</dcterms:created>
  <dcterms:modified xsi:type="dcterms:W3CDTF">2023-10-03T22:28:00Z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